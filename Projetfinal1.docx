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C15D" w14:textId="4341BC2D" w:rsidR="008F6255" w:rsidRPr="007352B8" w:rsidRDefault="00FD4F49">
      <w:pPr>
        <w:rPr>
          <w:rFonts w:ascii="Corbel" w:hAnsi="Corbel"/>
          <w:sz w:val="24"/>
          <w:szCs w:val="24"/>
        </w:rPr>
      </w:pPr>
      <w:r w:rsidRPr="007352B8">
        <w:rPr>
          <w:rFonts w:ascii="Corbel" w:hAnsi="Corbe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CDEB7" wp14:editId="6F2D3C1A">
                <wp:simplePos x="0" y="0"/>
                <wp:positionH relativeFrom="margin">
                  <wp:posOffset>312420</wp:posOffset>
                </wp:positionH>
                <wp:positionV relativeFrom="paragraph">
                  <wp:posOffset>3992245</wp:posOffset>
                </wp:positionV>
                <wp:extent cx="5120640" cy="1935480"/>
                <wp:effectExtent l="0" t="0" r="3810" b="762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0" cy="193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9051BC" w14:textId="1D6FC5C7" w:rsidR="00FD4F49" w:rsidRDefault="00FD4F49" w:rsidP="00FD4F4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4837B8" wp14:editId="72E6CEF4">
                                  <wp:extent cx="2499360" cy="1783080"/>
                                  <wp:effectExtent l="0" t="0" r="0" b="762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16577" cy="17953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0327B3" wp14:editId="0B601E86">
                                  <wp:extent cx="2392680" cy="1797685"/>
                                  <wp:effectExtent l="0" t="0" r="7620" b="0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3892" cy="1828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CDEB7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24.6pt;margin-top:314.35pt;width:403.2pt;height:15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" fillcolor="white [3201]" stroked="f" strokeweight=".5pt">
                <v:textbox>
                  <w:txbxContent>
                    <w:p w14:paraId="469051BC" w14:textId="1D6FC5C7" w:rsidR="00FD4F49" w:rsidRDefault="00FD4F49" w:rsidP="00FD4F4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4837B8" wp14:editId="72E6CEF4">
                            <wp:extent cx="2499360" cy="1783080"/>
                            <wp:effectExtent l="0" t="0" r="0" b="762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 1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16577" cy="1795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40327B3" wp14:editId="0B601E86">
                            <wp:extent cx="2392680" cy="1797685"/>
                            <wp:effectExtent l="0" t="0" r="7620" b="0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3892" cy="1828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rPr>
            <w:rFonts w:ascii="Corbel" w:hAnsi="Corbel"/>
            <w:sz w:val="24"/>
            <w:szCs w:val="24"/>
          </w:rPr>
          <w:id w:val="-831605760"/>
          <w:docPartObj>
            <w:docPartGallery w:val="Cover Pages"/>
            <w:docPartUnique/>
          </w:docPartObj>
        </w:sdtPr>
        <w:sdtEndPr/>
        <w:sdtContent>
          <w:r w:rsidR="00F9311A" w:rsidRPr="007352B8">
            <w:rPr>
              <w:rFonts w:ascii="Corbel" w:hAnsi="Corbe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A6440D2" wp14:editId="03179E5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e automatiqu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52E4693E" id="Forme automatique 622" o:spid="_x0000_s1026" style="position:absolute;margin-left:0;margin-top:0;width:561.35pt;height:742.9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F9311A" w:rsidRPr="007352B8">
            <w:rPr>
              <w:rFonts w:ascii="Corbel" w:hAnsi="Corbe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C226F95" wp14:editId="5AD161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95220F" w14:paraId="2E3BB5BC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17BC4F52" w14:textId="77777777" w:rsidR="008F6255" w:rsidRDefault="008F6255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5220F" w14:paraId="7CA45848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43B7C8EF" w14:textId="4308CABF" w:rsidR="008F6255" w:rsidRDefault="007035E7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ADE6A4CAD71B4C499377CA6E1CEF5D07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64253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Projet</w:t>
                                          </w:r>
                                          <w:r w:rsidR="00FD096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final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5220F" w14:paraId="5157FC39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47DBABBB" w14:textId="77777777" w:rsidR="008F6255" w:rsidRDefault="008F6255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73E93" w14:paraId="7963B40D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37740800" w14:textId="64EF116F" w:rsidR="008F6255" w:rsidRPr="007D67A7" w:rsidRDefault="007035E7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i/>
                                          <w:iCs/>
                                          <w:sz w:val="48"/>
                                          <w:szCs w:val="4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sz w:val="48"/>
                                            <w:szCs w:val="48"/>
                                          </w:rPr>
                                          <w:id w:val="1652111"/>
                                          <w:placeholder>
                                            <w:docPart w:val="485C2A3CD544433792FDD2BF7C1AF0E7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D4F49">
                                            <w:rPr>
                                              <w:b/>
                                              <w:bCs/>
                                              <w:sz w:val="48"/>
                                              <w:szCs w:val="48"/>
                                            </w:rPr>
                                            <w:t>Industrie 4.0</w:t>
                                          </w:r>
                                          <w:r w:rsidR="009A192F">
                                            <w:rPr>
                                              <w:b/>
                                              <w:bCs/>
                                              <w:sz w:val="48"/>
                                              <w:szCs w:val="48"/>
                                            </w:rPr>
                                            <w:t xml:space="preserve"> &amp; Systèmes embarqués I</w:t>
                                          </w:r>
                                          <w:r w:rsidR="00FD4F49">
                                            <w:rPr>
                                              <w:b/>
                                              <w:bCs/>
                                              <w:sz w:val="48"/>
                                              <w:szCs w:val="48"/>
                                            </w:rPr>
                                            <w:t>I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0FF3E94" w14:textId="77777777" w:rsidR="008F6255" w:rsidRDefault="008F6255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3C226F95" id="Rectangle 619" o:spid="_x0000_s1027" style="position:absolute;margin-left:0;margin-top:0;width:561.1pt;height:173.7pt;z-index:25165721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95220F" w14:paraId="2E3BB5BC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17BC4F52" w14:textId="77777777" w:rsidR="008F6255" w:rsidRDefault="008F6255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5220F" w14:paraId="7CA45848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43B7C8EF" w14:textId="4308CABF" w:rsidR="008F6255" w:rsidRDefault="007035E7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ADE6A4CAD71B4C499377CA6E1CEF5D07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4253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Projet</w:t>
                                    </w:r>
                                    <w:r w:rsidR="00FD096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final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5220F" w14:paraId="5157FC39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47DBABBB" w14:textId="77777777" w:rsidR="008F6255" w:rsidRDefault="008F6255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73E93" w14:paraId="7963B40D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37740800" w14:textId="64EF116F" w:rsidR="008F6255" w:rsidRPr="007D67A7" w:rsidRDefault="007035E7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i/>
                                    <w:iCs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id w:val="1652111"/>
                                    <w:placeholder>
                                      <w:docPart w:val="485C2A3CD544433792FDD2BF7C1AF0E7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D4F49">
                                      <w:rPr>
                                        <w:b/>
                                        <w:bCs/>
                                        <w:sz w:val="48"/>
                                        <w:szCs w:val="48"/>
                                      </w:rPr>
                                      <w:t>Industrie 4.0</w:t>
                                    </w:r>
                                    <w:r w:rsidR="009A192F">
                                      <w:rPr>
                                        <w:b/>
                                        <w:bCs/>
                                        <w:sz w:val="48"/>
                                        <w:szCs w:val="48"/>
                                      </w:rPr>
                                      <w:t xml:space="preserve"> &amp; Systèmes embarqués I</w:t>
                                    </w:r>
                                    <w:r w:rsidR="00FD4F49">
                                      <w:rPr>
                                        <w:b/>
                                        <w:bCs/>
                                        <w:sz w:val="48"/>
                                        <w:szCs w:val="48"/>
                                      </w:rPr>
                                      <w:t>I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0FF3E94" w14:textId="77777777" w:rsidR="008F6255" w:rsidRDefault="008F625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9311A" w:rsidRPr="007352B8">
            <w:rPr>
              <w:rFonts w:ascii="Corbel" w:hAnsi="Corbe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250802BC" wp14:editId="351C3D2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1DF1173C" w14:textId="1BAF5BF0" w:rsidR="008F6255" w:rsidRPr="00DB7ED5" w:rsidRDefault="007035E7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:sz w:val="40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  <w:sz w:val="40"/>
                                      <w:szCs w:val="36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E73A3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sz w:val="40"/>
                                        <w:szCs w:val="36"/>
                                      </w:rPr>
                                      <w:t>GAYAP CYRILLE, Voufo CHRIST</w:t>
                                    </w:r>
                                  </w:sdtContent>
                                </w:sdt>
                              </w:p>
                              <w:p w14:paraId="45152393" w14:textId="77777777" w:rsidR="008F6255" w:rsidRDefault="008F6255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14:paraId="5702A2E1" w14:textId="5F884D03" w:rsidR="008F6255" w:rsidRPr="00DB7ED5" w:rsidRDefault="007035E7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sz w:val="32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28"/>
                                    </w:r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1-03T00:00:00Z">
                                      <w:dateFormat w:val="d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40777">
                                      <w:rPr>
                                        <w:sz w:val="32"/>
                                        <w:szCs w:val="28"/>
                                        <w:lang w:val="fr-FR"/>
                                      </w:rPr>
                                      <w:t>03 janvier 2023</w:t>
                                    </w:r>
                                  </w:sdtContent>
                                </w:sdt>
                              </w:p>
                              <w:p w14:paraId="1B2F81D5" w14:textId="29BA0D69" w:rsidR="008F6255" w:rsidRDefault="008F6255" w:rsidP="00DB7ED5">
                                <w:pPr>
                                  <w:pStyle w:val="Sansinterligne"/>
                                  <w:spacing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250802BC" id="Rectangle 618" o:spid="_x0000_s1028" style="position:absolute;margin-left:0;margin-top:0;width:468pt;height:94pt;z-index:25165516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BiyhU11QEAAIkD&#10;AAAOAAAAAAAAAAAAAAAAAC4CAABkcnMvZTJvRG9jLnhtbFBLAQItABQABgAIAAAAIQAq3CS/2gAA&#10;AAUBAAAPAAAAAAAAAAAAAAAAAC8EAABkcnMvZG93bnJldi54bWxQSwUGAAAAAAQABADzAAAANgUA&#10;AAAA&#10;" o:allowincell="f" filled="f" stroked="f" strokeweight=".25pt">
                    <v:textbox style="mso-fit-shape-to-text:t" inset=",18pt,,18pt">
                      <w:txbxContent>
                        <w:p w14:paraId="1DF1173C" w14:textId="1BAF5BF0" w:rsidR="008F6255" w:rsidRPr="00DB7ED5" w:rsidRDefault="007035E7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:sz w:val="40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  <w:sz w:val="40"/>
                                <w:szCs w:val="36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E73A3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sz w:val="40"/>
                                  <w:szCs w:val="36"/>
                                </w:rPr>
                                <w:t>GAYAP CYRILLE, Voufo CHRIST</w:t>
                              </w:r>
                            </w:sdtContent>
                          </w:sdt>
                        </w:p>
                        <w:p w14:paraId="45152393" w14:textId="77777777" w:rsidR="008F6255" w:rsidRDefault="008F6255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14:paraId="5702A2E1" w14:textId="5F884D03" w:rsidR="008F6255" w:rsidRPr="00DB7ED5" w:rsidRDefault="007035E7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sdt>
                            <w:sdtPr>
                              <w:rPr>
                                <w:sz w:val="32"/>
                                <w:szCs w:val="28"/>
                              </w:r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1-03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40777">
                                <w:rPr>
                                  <w:sz w:val="32"/>
                                  <w:szCs w:val="28"/>
                                  <w:lang w:val="fr-FR"/>
                                </w:rPr>
                                <w:t>03 janvier 2023</w:t>
                              </w:r>
                            </w:sdtContent>
                          </w:sdt>
                        </w:p>
                        <w:p w14:paraId="1B2F81D5" w14:textId="29BA0D69" w:rsidR="008F6255" w:rsidRDefault="008F6255" w:rsidP="00DB7ED5">
                          <w:pPr>
                            <w:pStyle w:val="Sansinterligne"/>
                            <w:spacing w:line="276" w:lineRule="auto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F9311A" w:rsidRPr="007352B8">
            <w:rPr>
              <w:rFonts w:ascii="Corbel" w:hAnsi="Corbel"/>
              <w:sz w:val="24"/>
              <w:szCs w:val="24"/>
            </w:rPr>
            <w:br w:type="page"/>
          </w:r>
        </w:sdtContent>
      </w:sdt>
    </w:p>
    <w:p w14:paraId="7B52D23E" w14:textId="735951F1" w:rsidR="008F6255" w:rsidRPr="007352B8" w:rsidRDefault="007035E7">
      <w:pPr>
        <w:pStyle w:val="Titre"/>
        <w:rPr>
          <w:rFonts w:ascii="Corbel" w:hAnsi="Corbel"/>
          <w:smallCaps w:val="0"/>
          <w:sz w:val="24"/>
          <w:szCs w:val="24"/>
        </w:rPr>
      </w:pPr>
      <w:sdt>
        <w:sdtPr>
          <w:rPr>
            <w:rFonts w:ascii="Corbel" w:hAnsi="Corbel"/>
            <w:smallCaps w:val="0"/>
            <w:sz w:val="24"/>
            <w:szCs w:val="24"/>
          </w:rPr>
          <w:alias w:val="Titre"/>
          <w:tag w:val="Titre"/>
          <w:id w:val="11808329"/>
          <w:placeholder>
            <w:docPart w:val="E98D630D76C4407C9AF1EBC3418DC4D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264253" w:rsidRPr="007352B8">
            <w:rPr>
              <w:rFonts w:ascii="Corbel" w:hAnsi="Corbel"/>
              <w:smallCaps w:val="0"/>
              <w:sz w:val="24"/>
              <w:szCs w:val="24"/>
            </w:rPr>
            <w:t>Projet final</w:t>
          </w:r>
        </w:sdtContent>
      </w:sdt>
    </w:p>
    <w:p w14:paraId="33587CF9" w14:textId="480FECC7" w:rsidR="008F6255" w:rsidRPr="007352B8" w:rsidRDefault="00DB7ED5" w:rsidP="00DB7ED5">
      <w:pPr>
        <w:pStyle w:val="Sous-titre"/>
        <w:tabs>
          <w:tab w:val="center" w:pos="4535"/>
          <w:tab w:val="left" w:pos="8289"/>
        </w:tabs>
        <w:jc w:val="left"/>
        <w:rPr>
          <w:rFonts w:ascii="Corbel" w:hAnsi="Corbel"/>
          <w:sz w:val="24"/>
          <w:szCs w:val="24"/>
        </w:rPr>
      </w:pPr>
      <w:r w:rsidRPr="007352B8">
        <w:rPr>
          <w:rFonts w:ascii="Corbel" w:hAnsi="Corbel"/>
          <w:sz w:val="24"/>
          <w:szCs w:val="24"/>
        </w:rPr>
        <w:tab/>
      </w:r>
      <w:sdt>
        <w:sdtPr>
          <w:rPr>
            <w:rFonts w:ascii="Corbel" w:hAnsi="Corbel"/>
            <w:sz w:val="24"/>
            <w:szCs w:val="24"/>
          </w:rPr>
          <w:alias w:val="Sous-titre"/>
          <w:tag w:val="Sous-titre"/>
          <w:id w:val="11808339"/>
          <w:placeholder>
            <w:docPart w:val="04357E1236804CD28C219EE32114E06A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FD4F49" w:rsidRPr="007352B8">
            <w:rPr>
              <w:rFonts w:ascii="Corbel" w:hAnsi="Corbel"/>
              <w:sz w:val="24"/>
              <w:szCs w:val="24"/>
            </w:rPr>
            <w:t>Industrie 4.0 &amp; Systèmes embarqués II</w:t>
          </w:r>
        </w:sdtContent>
      </w:sdt>
      <w:r w:rsidRPr="007352B8">
        <w:rPr>
          <w:rFonts w:ascii="Corbel" w:hAnsi="Corbel"/>
          <w:sz w:val="24"/>
          <w:szCs w:val="24"/>
        </w:rPr>
        <w:tab/>
      </w:r>
    </w:p>
    <w:sdt>
      <w:sdtPr>
        <w:rPr>
          <w:rFonts w:ascii="Corbel" w:eastAsiaTheme="minorHAnsi" w:hAnsi="Corbel" w:cs="Times New Roman"/>
          <w:smallCaps/>
          <w:noProof/>
          <w:color w:val="000000" w:themeColor="text1"/>
          <w:sz w:val="24"/>
          <w:szCs w:val="24"/>
          <w:u w:val="single"/>
          <w:lang w:val="fr-FR"/>
        </w:rPr>
        <w:id w:val="2084097931"/>
        <w:docPartObj>
          <w:docPartGallery w:val="Table of Contents"/>
          <w:docPartUnique/>
        </w:docPartObj>
      </w:sdtPr>
      <w:sdtEndPr>
        <w:rPr>
          <w:rFonts w:cs="Arial"/>
          <w:color w:val="auto"/>
          <w:u w:val="none"/>
        </w:rPr>
      </w:sdtEndPr>
      <w:sdtContent>
        <w:p w14:paraId="680F2850" w14:textId="77777777" w:rsidR="00B533BB" w:rsidRPr="007352B8" w:rsidRDefault="00B533BB">
          <w:pPr>
            <w:pStyle w:val="En-ttedetabledesmatires"/>
            <w:rPr>
              <w:rFonts w:ascii="Corbel" w:hAnsi="Corbel" w:cs="Arial"/>
              <w:color w:val="auto"/>
              <w:sz w:val="24"/>
              <w:szCs w:val="24"/>
              <w:u w:val="single"/>
            </w:rPr>
          </w:pPr>
          <w:r w:rsidRPr="007352B8">
            <w:rPr>
              <w:rFonts w:ascii="Corbel" w:hAnsi="Corbel" w:cs="Arial"/>
              <w:color w:val="auto"/>
              <w:sz w:val="24"/>
              <w:szCs w:val="24"/>
              <w:u w:val="single"/>
              <w:lang w:val="fr-FR"/>
            </w:rPr>
            <w:t>Table des matières</w:t>
          </w:r>
        </w:p>
        <w:p w14:paraId="2061A422" w14:textId="07F39155" w:rsidR="00AB5EBB" w:rsidRDefault="00B533BB">
          <w:pPr>
            <w:pStyle w:val="TM1"/>
            <w:rPr>
              <w:rFonts w:asciiTheme="minorHAnsi" w:eastAsiaTheme="minorEastAsia" w:hAnsiTheme="minorHAnsi" w:cstheme="minorBidi"/>
              <w:smallCaps w:val="0"/>
              <w:color w:val="auto"/>
              <w:szCs w:val="22"/>
            </w:rPr>
          </w:pPr>
          <w:r w:rsidRPr="007352B8">
            <w:rPr>
              <w:rFonts w:ascii="Corbel" w:hAnsi="Corbel"/>
              <w:color w:val="auto"/>
              <w:sz w:val="24"/>
              <w:szCs w:val="24"/>
            </w:rPr>
            <w:fldChar w:fldCharType="begin"/>
          </w:r>
          <w:r w:rsidRPr="007352B8">
            <w:rPr>
              <w:rFonts w:ascii="Corbel" w:hAnsi="Corbel"/>
              <w:color w:val="auto"/>
              <w:sz w:val="24"/>
              <w:szCs w:val="24"/>
            </w:rPr>
            <w:instrText xml:space="preserve"> TOC \o "1-3" \h \z \u </w:instrText>
          </w:r>
          <w:r w:rsidRPr="007352B8">
            <w:rPr>
              <w:rFonts w:ascii="Corbel" w:hAnsi="Corbel"/>
              <w:color w:val="auto"/>
              <w:sz w:val="24"/>
              <w:szCs w:val="24"/>
            </w:rPr>
            <w:fldChar w:fldCharType="separate"/>
          </w:r>
          <w:hyperlink w:anchor="_Toc123846928" w:history="1">
            <w:r w:rsidR="00AB5EBB" w:rsidRPr="00996618">
              <w:rPr>
                <w:rStyle w:val="Lienhypertexte"/>
                <w:rFonts w:ascii="Corbel" w:hAnsi="Corbel"/>
              </w:rPr>
              <w:t>INTRODUCTION</w:t>
            </w:r>
            <w:r w:rsidR="00AB5EBB">
              <w:rPr>
                <w:webHidden/>
              </w:rPr>
              <w:tab/>
            </w:r>
            <w:r w:rsidR="00AB5EBB">
              <w:rPr>
                <w:webHidden/>
              </w:rPr>
              <w:fldChar w:fldCharType="begin"/>
            </w:r>
            <w:r w:rsidR="00AB5EBB">
              <w:rPr>
                <w:webHidden/>
              </w:rPr>
              <w:instrText xml:space="preserve"> PAGEREF _Toc123846928 \h </w:instrText>
            </w:r>
            <w:r w:rsidR="00AB5EBB">
              <w:rPr>
                <w:webHidden/>
              </w:rPr>
            </w:r>
            <w:r w:rsidR="00AB5EBB">
              <w:rPr>
                <w:webHidden/>
              </w:rPr>
              <w:fldChar w:fldCharType="separate"/>
            </w:r>
            <w:r w:rsidR="00AB5EBB">
              <w:rPr>
                <w:webHidden/>
              </w:rPr>
              <w:t>2</w:t>
            </w:r>
            <w:r w:rsidR="00AB5EBB">
              <w:rPr>
                <w:webHidden/>
              </w:rPr>
              <w:fldChar w:fldCharType="end"/>
            </w:r>
          </w:hyperlink>
        </w:p>
        <w:p w14:paraId="5CE27EB2" w14:textId="03DFD1B1" w:rsidR="00AB5EBB" w:rsidRDefault="00AB5EBB">
          <w:pPr>
            <w:pStyle w:val="TM1"/>
            <w:rPr>
              <w:rFonts w:asciiTheme="minorHAnsi" w:eastAsiaTheme="minorEastAsia" w:hAnsiTheme="minorHAnsi" w:cstheme="minorBidi"/>
              <w:smallCaps w:val="0"/>
              <w:color w:val="auto"/>
              <w:szCs w:val="22"/>
            </w:rPr>
          </w:pPr>
          <w:hyperlink w:anchor="_Toc123846929" w:history="1">
            <w:r w:rsidRPr="00996618">
              <w:rPr>
                <w:rStyle w:val="Lienhypertexte"/>
                <w:rFonts w:ascii="Corbel" w:hAnsi="Corbel"/>
              </w:rPr>
              <w:t>CAHIER DE CHARGES (CDC)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_Toc123846929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8236467" w14:textId="6E78BDD8" w:rsidR="00AB5EBB" w:rsidRDefault="00AB5EBB">
          <w:pPr>
            <w:pStyle w:val="TM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123846930" w:history="1">
            <w:r w:rsidRPr="00996618">
              <w:rPr>
                <w:rStyle w:val="Lienhypertexte"/>
                <w:rFonts w:ascii="Corbel" w:hAnsi="Corbel"/>
                <w:bCs/>
                <w:noProof/>
              </w:rPr>
              <w:t>Schéma blocs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FB949" w14:textId="33BBC435" w:rsidR="00AB5EBB" w:rsidRDefault="00AB5EBB">
          <w:pPr>
            <w:pStyle w:val="TM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123846931" w:history="1">
            <w:r w:rsidRPr="00996618">
              <w:rPr>
                <w:rStyle w:val="Lienhypertexte"/>
                <w:rFonts w:ascii="Corbel" w:hAnsi="Corbel"/>
                <w:bCs/>
                <w:noProof/>
              </w:rPr>
              <w:t>Carte mentale (mindmapping)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3CE5B" w14:textId="7AD7056E" w:rsidR="00AB5EBB" w:rsidRDefault="00AB5EBB">
          <w:pPr>
            <w:pStyle w:val="TM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123846932" w:history="1">
            <w:r w:rsidRPr="00996618">
              <w:rPr>
                <w:rStyle w:val="Lienhypertexte"/>
                <w:rFonts w:ascii="Corbel" w:hAnsi="Corbel"/>
                <w:bCs/>
                <w:noProof/>
              </w:rPr>
              <w:t>Description fonctionnelle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52AC" w14:textId="123CCD7B" w:rsidR="00AB5EBB" w:rsidRDefault="00AB5EBB">
          <w:pPr>
            <w:pStyle w:val="TM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123846933" w:history="1">
            <w:r w:rsidRPr="00996618">
              <w:rPr>
                <w:rStyle w:val="Lienhypertexte"/>
                <w:rFonts w:ascii="Corbel" w:hAnsi="Corbel"/>
                <w:bCs/>
                <w:noProof/>
              </w:rPr>
              <w:t>Planning de Gantt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07F15" w14:textId="59130928" w:rsidR="00AB5EBB" w:rsidRDefault="00AB5EBB">
          <w:pPr>
            <w:pStyle w:val="TM1"/>
            <w:rPr>
              <w:rFonts w:asciiTheme="minorHAnsi" w:eastAsiaTheme="minorEastAsia" w:hAnsiTheme="minorHAnsi" w:cstheme="minorBidi"/>
              <w:smallCaps w:val="0"/>
              <w:color w:val="auto"/>
              <w:szCs w:val="22"/>
            </w:rPr>
          </w:pPr>
          <w:hyperlink w:anchor="_Toc123846934" w:history="1">
            <w:r w:rsidRPr="00996618">
              <w:rPr>
                <w:rStyle w:val="Lienhypertexte"/>
                <w:rFonts w:ascii="Corbel" w:hAnsi="Corbel"/>
              </w:rPr>
              <w:t>PARTIE : SYSTEMES EMBARQUES 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_Toc123846934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57FFFF" w14:textId="39135EE3" w:rsidR="00AB5EBB" w:rsidRDefault="00AB5EBB">
          <w:pPr>
            <w:pStyle w:val="TM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123846935" w:history="1">
            <w:r w:rsidRPr="00996618">
              <w:rPr>
                <w:rStyle w:val="Lienhypertexte"/>
                <w:rFonts w:ascii="Corbel" w:hAnsi="Corbel"/>
                <w:bCs/>
                <w:noProof/>
              </w:rPr>
              <w:t>Schéma électronique complet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4E2C1" w14:textId="1E40842C" w:rsidR="00AB5EBB" w:rsidRDefault="00AB5EBB">
          <w:pPr>
            <w:pStyle w:val="TM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123846936" w:history="1">
            <w:r w:rsidRPr="00996618">
              <w:rPr>
                <w:rStyle w:val="Lienhypertexte"/>
                <w:rFonts w:ascii="Corbel" w:hAnsi="Corbel"/>
                <w:bCs/>
                <w:noProof/>
              </w:rPr>
              <w:t>Pcb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C0677" w14:textId="4767B9CC" w:rsidR="00AB5EBB" w:rsidRDefault="00AB5EBB">
          <w:pPr>
            <w:pStyle w:val="TM3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123846937" w:history="1">
            <w:r w:rsidRPr="00996618">
              <w:rPr>
                <w:rStyle w:val="Lienhypertexte"/>
                <w:rFonts w:ascii="Corbel" w:hAnsi="Corbel"/>
                <w:bCs/>
                <w:noProof/>
              </w:rPr>
              <w:t>Routage Pcb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0E2EA" w14:textId="45A3CDF5" w:rsidR="00AB5EBB" w:rsidRDefault="00AB5EBB">
          <w:pPr>
            <w:pStyle w:val="TM3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123846938" w:history="1">
            <w:r w:rsidRPr="00996618">
              <w:rPr>
                <w:rStyle w:val="Lienhypertexte"/>
                <w:rFonts w:ascii="Corbel" w:hAnsi="Corbel"/>
                <w:bCs/>
                <w:noProof/>
              </w:rPr>
              <w:t>Visualisation finale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0320" w14:textId="40B77AD3" w:rsidR="00AB5EBB" w:rsidRDefault="00AB5EBB">
          <w:pPr>
            <w:pStyle w:val="TM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123846939" w:history="1">
            <w:r w:rsidRPr="00996618">
              <w:rPr>
                <w:rStyle w:val="Lienhypertexte"/>
                <w:rFonts w:ascii="Corbel" w:hAnsi="Corbel"/>
                <w:bCs/>
                <w:noProof/>
              </w:rPr>
              <w:t>Partie Hardware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AAD7B" w14:textId="4469E38F" w:rsidR="00AB5EBB" w:rsidRDefault="00AB5EBB">
          <w:pPr>
            <w:pStyle w:val="TM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123846940" w:history="1">
            <w:r w:rsidRPr="00996618">
              <w:rPr>
                <w:rStyle w:val="Lienhypertexte"/>
                <w:rFonts w:ascii="Corbel" w:hAnsi="Corbel"/>
                <w:bCs/>
                <w:noProof/>
              </w:rPr>
              <w:t>Code source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E0CC5" w14:textId="0570392E" w:rsidR="00AB5EBB" w:rsidRDefault="00AB5EBB">
          <w:pPr>
            <w:pStyle w:val="TM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123846941" w:history="1">
            <w:r w:rsidRPr="00996618">
              <w:rPr>
                <w:rStyle w:val="Lienhypertexte"/>
                <w:rFonts w:ascii="Corbel" w:hAnsi="Corbel"/>
                <w:bCs/>
                <w:noProof/>
              </w:rPr>
              <w:t>Analyse du code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CA72D" w14:textId="2125F707" w:rsidR="00AB5EBB" w:rsidRDefault="00AB5EBB">
          <w:pPr>
            <w:pStyle w:val="TM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123846942" w:history="1">
            <w:r w:rsidRPr="00996618">
              <w:rPr>
                <w:rStyle w:val="Lienhypertexte"/>
                <w:rFonts w:ascii="Corbel" w:hAnsi="Corbel"/>
                <w:bCs/>
                <w:noProof/>
              </w:rPr>
              <w:t>Conclusion partielle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395E" w14:textId="5D548EFC" w:rsidR="00AB5EBB" w:rsidRDefault="00AB5EBB">
          <w:pPr>
            <w:pStyle w:val="TM1"/>
            <w:rPr>
              <w:rFonts w:asciiTheme="minorHAnsi" w:eastAsiaTheme="minorEastAsia" w:hAnsiTheme="minorHAnsi" w:cstheme="minorBidi"/>
              <w:smallCaps w:val="0"/>
              <w:color w:val="auto"/>
              <w:szCs w:val="22"/>
            </w:rPr>
          </w:pPr>
          <w:hyperlink w:anchor="_Toc123846943" w:history="1">
            <w:r w:rsidRPr="00996618">
              <w:rPr>
                <w:rStyle w:val="Lienhypertexte"/>
                <w:rFonts w:ascii="Corbel" w:hAnsi="Corbel"/>
              </w:rPr>
              <w:t>PARTIE : INDUSTRIE 4.0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_Toc123846943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8C3CB0E" w14:textId="0AE84A82" w:rsidR="00AB5EBB" w:rsidRDefault="00AB5EBB">
          <w:pPr>
            <w:pStyle w:val="TM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123846944" w:history="1">
            <w:r w:rsidRPr="00996618">
              <w:rPr>
                <w:rStyle w:val="Lienhypertexte"/>
                <w:rFonts w:ascii="Corbel" w:hAnsi="Corbel"/>
                <w:bCs/>
                <w:noProof/>
              </w:rPr>
              <w:t>Structure des dashboards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18DF6" w14:textId="1861669D" w:rsidR="00AB5EBB" w:rsidRDefault="00AB5EBB">
          <w:pPr>
            <w:pStyle w:val="TM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123846945" w:history="1">
            <w:r w:rsidRPr="00996618">
              <w:rPr>
                <w:rStyle w:val="Lienhypertexte"/>
                <w:rFonts w:ascii="Corbel" w:hAnsi="Corbel"/>
                <w:bCs/>
                <w:noProof/>
              </w:rPr>
              <w:t>Gestion des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FE0D9" w14:textId="4B64C806" w:rsidR="00AB5EBB" w:rsidRDefault="00AB5EBB">
          <w:pPr>
            <w:pStyle w:val="TM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123846946" w:history="1">
            <w:r w:rsidRPr="00996618">
              <w:rPr>
                <w:rStyle w:val="Lienhypertexte"/>
                <w:rFonts w:ascii="Corbel" w:hAnsi="Corbel"/>
                <w:bCs/>
                <w:noProof/>
              </w:rPr>
              <w:t>Gestion des serveurs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1AD6F" w14:textId="276C0AC7" w:rsidR="00AB5EBB" w:rsidRDefault="00AB5EBB">
          <w:pPr>
            <w:pStyle w:val="TM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123846947" w:history="1">
            <w:r w:rsidRPr="00996618">
              <w:rPr>
                <w:rStyle w:val="Lienhypertexte"/>
                <w:rFonts w:ascii="Corbel" w:hAnsi="Corbel"/>
                <w:bCs/>
                <w:noProof/>
              </w:rPr>
              <w:t>Conclusion partielle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7BE8" w14:textId="0A9F2AC0" w:rsidR="00AB5EBB" w:rsidRDefault="00AB5EBB">
          <w:pPr>
            <w:pStyle w:val="TM1"/>
            <w:rPr>
              <w:rFonts w:asciiTheme="minorHAnsi" w:eastAsiaTheme="minorEastAsia" w:hAnsiTheme="minorHAnsi" w:cstheme="minorBidi"/>
              <w:smallCaps w:val="0"/>
              <w:color w:val="auto"/>
              <w:szCs w:val="22"/>
            </w:rPr>
          </w:pPr>
          <w:hyperlink w:anchor="_Toc123846948" w:history="1">
            <w:r w:rsidRPr="00996618">
              <w:rPr>
                <w:rStyle w:val="Lienhypertexte"/>
                <w:rFonts w:ascii="Corbel" w:hAnsi="Corbel"/>
              </w:rPr>
              <w:t>CONCLUSION GENERALE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_Toc123846948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A291B12" w14:textId="2B898BA2" w:rsidR="00AB5EBB" w:rsidRDefault="00AB5EBB">
          <w:pPr>
            <w:pStyle w:val="TM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123846949" w:history="1">
            <w:r w:rsidRPr="00996618">
              <w:rPr>
                <w:rStyle w:val="Lienhypertexte"/>
                <w:rFonts w:ascii="Corbel" w:hAnsi="Corbel"/>
                <w:bCs/>
                <w:noProof/>
              </w:rPr>
              <w:t>Lien vers GitHub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_Toc123846949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04652" w14:textId="34125BE3" w:rsidR="00AB5EBB" w:rsidRDefault="00AB5EBB">
          <w:pPr>
            <w:pStyle w:val="TM1"/>
            <w:rPr>
              <w:rFonts w:asciiTheme="minorHAnsi" w:eastAsiaTheme="minorEastAsia" w:hAnsiTheme="minorHAnsi" w:cstheme="minorBidi"/>
              <w:smallCaps w:val="0"/>
              <w:color w:val="auto"/>
              <w:szCs w:val="22"/>
            </w:rPr>
          </w:pPr>
          <w:hyperlink w:anchor="_Toc123846950" w:history="1">
            <w:r w:rsidRPr="00996618">
              <w:rPr>
                <w:rStyle w:val="Lienhypertexte"/>
                <w:rFonts w:ascii="Corbel" w:hAnsi="Corbel"/>
              </w:rPr>
              <w:t>BIBLIOGRAPHIE/WEBOGRAPHIE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_Toc123846950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88A6D37" w14:textId="3396AE40" w:rsidR="00B533BB" w:rsidRPr="007352B8" w:rsidRDefault="00B533BB" w:rsidP="008A6656">
          <w:pPr>
            <w:pStyle w:val="TM1"/>
            <w:rPr>
              <w:rFonts w:ascii="Corbel" w:eastAsiaTheme="minorEastAsia" w:hAnsi="Corbel" w:cstheme="minorBidi"/>
              <w:smallCaps w:val="0"/>
              <w:color w:val="auto"/>
              <w:sz w:val="24"/>
              <w:szCs w:val="24"/>
            </w:rPr>
          </w:pPr>
          <w:r w:rsidRPr="007352B8">
            <w:rPr>
              <w:rFonts w:ascii="Corbel" w:hAnsi="Corbel"/>
              <w:color w:val="auto"/>
              <w:sz w:val="24"/>
              <w:szCs w:val="24"/>
              <w:lang w:val="fr-FR"/>
            </w:rPr>
            <w:fldChar w:fldCharType="end"/>
          </w:r>
        </w:p>
      </w:sdtContent>
    </w:sdt>
    <w:p w14:paraId="51685EC1" w14:textId="2C07E822" w:rsidR="00DB7ED5" w:rsidRPr="007352B8" w:rsidRDefault="00DB7ED5" w:rsidP="00DB7ED5">
      <w:pPr>
        <w:pStyle w:val="Sous-titre"/>
        <w:tabs>
          <w:tab w:val="center" w:pos="4535"/>
          <w:tab w:val="left" w:pos="8289"/>
        </w:tabs>
        <w:jc w:val="left"/>
        <w:rPr>
          <w:rFonts w:ascii="Corbel" w:hAnsi="Corbel"/>
          <w:sz w:val="24"/>
          <w:szCs w:val="24"/>
        </w:rPr>
      </w:pPr>
    </w:p>
    <w:p w14:paraId="466127E8" w14:textId="217DE2DB" w:rsidR="00DB7ED5" w:rsidRDefault="00DB7ED5" w:rsidP="00DB7ED5">
      <w:pPr>
        <w:pStyle w:val="Sous-titre"/>
        <w:tabs>
          <w:tab w:val="center" w:pos="4535"/>
          <w:tab w:val="left" w:pos="8289"/>
        </w:tabs>
        <w:jc w:val="left"/>
        <w:rPr>
          <w:rFonts w:ascii="Corbel" w:hAnsi="Corbel"/>
          <w:sz w:val="24"/>
          <w:szCs w:val="24"/>
        </w:rPr>
      </w:pPr>
    </w:p>
    <w:p w14:paraId="7574A6AD" w14:textId="0E865376" w:rsidR="0034068C" w:rsidRDefault="0034068C" w:rsidP="00DB7ED5">
      <w:pPr>
        <w:pStyle w:val="Sous-titre"/>
        <w:tabs>
          <w:tab w:val="center" w:pos="4535"/>
          <w:tab w:val="left" w:pos="8289"/>
        </w:tabs>
        <w:jc w:val="left"/>
        <w:rPr>
          <w:rFonts w:ascii="Corbel" w:hAnsi="Corbel"/>
          <w:sz w:val="24"/>
          <w:szCs w:val="24"/>
        </w:rPr>
      </w:pPr>
    </w:p>
    <w:p w14:paraId="523C93D5" w14:textId="77777777" w:rsidR="0034068C" w:rsidRPr="007352B8" w:rsidRDefault="0034068C" w:rsidP="00DB7ED5">
      <w:pPr>
        <w:pStyle w:val="Sous-titre"/>
        <w:tabs>
          <w:tab w:val="center" w:pos="4535"/>
          <w:tab w:val="left" w:pos="8289"/>
        </w:tabs>
        <w:jc w:val="left"/>
        <w:rPr>
          <w:rFonts w:ascii="Corbel" w:hAnsi="Corbel"/>
          <w:sz w:val="24"/>
          <w:szCs w:val="24"/>
        </w:rPr>
      </w:pPr>
    </w:p>
    <w:p w14:paraId="24937D07" w14:textId="49303515" w:rsidR="00DB7ED5" w:rsidRPr="007352B8" w:rsidRDefault="00DB7ED5" w:rsidP="00DB7ED5">
      <w:pPr>
        <w:pStyle w:val="Sous-titre"/>
        <w:tabs>
          <w:tab w:val="center" w:pos="4535"/>
          <w:tab w:val="left" w:pos="8289"/>
        </w:tabs>
        <w:jc w:val="left"/>
        <w:rPr>
          <w:rFonts w:ascii="Corbel" w:hAnsi="Corbel"/>
          <w:sz w:val="24"/>
          <w:szCs w:val="24"/>
        </w:rPr>
      </w:pPr>
    </w:p>
    <w:p w14:paraId="50DB5877" w14:textId="77777777" w:rsidR="00564CBC" w:rsidRPr="007352B8" w:rsidRDefault="00564CBC" w:rsidP="00DB7ED5">
      <w:pPr>
        <w:pStyle w:val="Sous-titre"/>
        <w:tabs>
          <w:tab w:val="center" w:pos="4535"/>
          <w:tab w:val="left" w:pos="8289"/>
        </w:tabs>
        <w:jc w:val="left"/>
        <w:rPr>
          <w:rFonts w:ascii="Corbel" w:hAnsi="Corbel"/>
          <w:sz w:val="24"/>
          <w:szCs w:val="24"/>
        </w:rPr>
      </w:pPr>
    </w:p>
    <w:p w14:paraId="78FD64A8" w14:textId="43BEC994" w:rsidR="004D175B" w:rsidRPr="007352B8" w:rsidRDefault="00D44EE2" w:rsidP="002D0129">
      <w:pPr>
        <w:pStyle w:val="Titre1"/>
        <w:jc w:val="center"/>
        <w:rPr>
          <w:rFonts w:ascii="Corbel" w:hAnsi="Corbel"/>
          <w:color w:val="D34817" w:themeColor="accent1"/>
          <w:sz w:val="32"/>
          <w:szCs w:val="32"/>
          <w:u w:val="single"/>
        </w:rPr>
      </w:pPr>
      <w:bookmarkStart w:id="0" w:name="_Toc123846928"/>
      <w:r w:rsidRPr="00A850F5">
        <w:rPr>
          <w:rFonts w:ascii="Corbel" w:hAnsi="Corbel"/>
          <w:sz w:val="32"/>
          <w:szCs w:val="32"/>
          <w:u w:val="single"/>
        </w:rPr>
        <w:lastRenderedPageBreak/>
        <w:t>INTRODUCTION</w:t>
      </w:r>
      <w:bookmarkEnd w:id="0"/>
    </w:p>
    <w:p w14:paraId="02B73B22" w14:textId="266608C1" w:rsidR="008F6255" w:rsidRPr="007352B8" w:rsidRDefault="008F6255" w:rsidP="004D175B">
      <w:pPr>
        <w:rPr>
          <w:rFonts w:ascii="Corbel" w:hAnsi="Corbel"/>
          <w:sz w:val="32"/>
          <w:szCs w:val="32"/>
        </w:rPr>
      </w:pPr>
    </w:p>
    <w:p w14:paraId="107C292F" w14:textId="024CBE43" w:rsidR="00D02DB6" w:rsidRPr="007352B8" w:rsidRDefault="004D175B" w:rsidP="00662D6F">
      <w:pPr>
        <w:ind w:firstLine="720"/>
        <w:rPr>
          <w:rFonts w:ascii="Corbel" w:hAnsi="Corbel"/>
          <w:noProof/>
          <w:sz w:val="24"/>
          <w:szCs w:val="24"/>
        </w:rPr>
      </w:pPr>
      <w:r w:rsidRPr="007352B8">
        <w:rPr>
          <w:rFonts w:ascii="Corbel" w:hAnsi="Corbel"/>
          <w:noProof/>
          <w:sz w:val="24"/>
          <w:szCs w:val="24"/>
        </w:rPr>
        <w:t xml:space="preserve">Dans le cadre de </w:t>
      </w:r>
      <w:r w:rsidR="000F6EB0" w:rsidRPr="007352B8">
        <w:rPr>
          <w:rFonts w:ascii="Corbel" w:hAnsi="Corbel"/>
          <w:noProof/>
          <w:sz w:val="24"/>
          <w:szCs w:val="24"/>
        </w:rPr>
        <w:t>notre formation de Bachelier</w:t>
      </w:r>
      <w:r w:rsidR="00C33F2C" w:rsidRPr="007352B8">
        <w:rPr>
          <w:rFonts w:ascii="Corbel" w:hAnsi="Corbel"/>
          <w:noProof/>
          <w:sz w:val="24"/>
          <w:szCs w:val="24"/>
        </w:rPr>
        <w:t xml:space="preserve"> en Automatisation plus précisément </w:t>
      </w:r>
      <w:r w:rsidR="000C4151" w:rsidRPr="007352B8">
        <w:rPr>
          <w:rFonts w:ascii="Corbel" w:hAnsi="Corbel"/>
          <w:noProof/>
          <w:sz w:val="24"/>
          <w:szCs w:val="24"/>
        </w:rPr>
        <w:t xml:space="preserve">pendant ce </w:t>
      </w:r>
      <w:r w:rsidR="00FD4F49" w:rsidRPr="007352B8">
        <w:rPr>
          <w:rFonts w:ascii="Corbel" w:hAnsi="Corbel"/>
          <w:noProof/>
          <w:sz w:val="24"/>
          <w:szCs w:val="24"/>
        </w:rPr>
        <w:t>1</w:t>
      </w:r>
      <w:r w:rsidR="000C4151" w:rsidRPr="007352B8">
        <w:rPr>
          <w:rFonts w:ascii="Corbel" w:hAnsi="Corbel"/>
          <w:noProof/>
          <w:sz w:val="24"/>
          <w:szCs w:val="24"/>
          <w:vertAlign w:val="superscript"/>
        </w:rPr>
        <w:t>e</w:t>
      </w:r>
      <w:r w:rsidR="00FD4F49" w:rsidRPr="007352B8">
        <w:rPr>
          <w:rFonts w:ascii="Corbel" w:hAnsi="Corbel"/>
          <w:noProof/>
          <w:sz w:val="24"/>
          <w:szCs w:val="24"/>
          <w:vertAlign w:val="superscript"/>
        </w:rPr>
        <w:t>r</w:t>
      </w:r>
      <w:r w:rsidR="000C4151" w:rsidRPr="007352B8">
        <w:rPr>
          <w:rFonts w:ascii="Corbel" w:hAnsi="Corbel"/>
          <w:noProof/>
          <w:sz w:val="24"/>
          <w:szCs w:val="24"/>
        </w:rPr>
        <w:t xml:space="preserve"> quadrimestre, nous </w:t>
      </w:r>
      <w:r w:rsidR="00FB0AA4" w:rsidRPr="007352B8">
        <w:rPr>
          <w:rFonts w:ascii="Corbel" w:hAnsi="Corbel"/>
          <w:noProof/>
          <w:sz w:val="24"/>
          <w:szCs w:val="24"/>
        </w:rPr>
        <w:t>devions réaliser un travail sous forme d’un projet par binôme</w:t>
      </w:r>
      <w:r w:rsidR="00D02DB6" w:rsidRPr="007352B8">
        <w:rPr>
          <w:rFonts w:ascii="Corbel" w:hAnsi="Corbel"/>
          <w:noProof/>
          <w:sz w:val="24"/>
          <w:szCs w:val="24"/>
        </w:rPr>
        <w:t>.</w:t>
      </w:r>
    </w:p>
    <w:p w14:paraId="6F25E0F5" w14:textId="23F61FFB" w:rsidR="002D0129" w:rsidRPr="007352B8" w:rsidRDefault="00D02DB6" w:rsidP="00662D6F">
      <w:pPr>
        <w:ind w:firstLine="720"/>
        <w:rPr>
          <w:rFonts w:ascii="Corbel" w:hAnsi="Corbel"/>
          <w:noProof/>
          <w:sz w:val="24"/>
          <w:szCs w:val="24"/>
        </w:rPr>
      </w:pPr>
      <w:r w:rsidRPr="007352B8">
        <w:rPr>
          <w:rFonts w:ascii="Corbel" w:hAnsi="Corbel"/>
          <w:noProof/>
          <w:sz w:val="24"/>
          <w:szCs w:val="24"/>
        </w:rPr>
        <w:t>Pour ce projet, nous avons décidés de mettre sur pieds un</w:t>
      </w:r>
      <w:r w:rsidR="009449D7">
        <w:rPr>
          <w:rFonts w:ascii="Corbel" w:hAnsi="Corbel"/>
          <w:noProof/>
          <w:sz w:val="24"/>
          <w:szCs w:val="24"/>
        </w:rPr>
        <w:t xml:space="preserve"> petit automatisme</w:t>
      </w:r>
      <w:r w:rsidRPr="007352B8">
        <w:rPr>
          <w:rFonts w:ascii="Corbel" w:hAnsi="Corbel"/>
          <w:noProof/>
          <w:sz w:val="24"/>
          <w:szCs w:val="24"/>
        </w:rPr>
        <w:t xml:space="preserve"> </w:t>
      </w:r>
      <w:r w:rsidR="00C47A79" w:rsidRPr="007352B8">
        <w:rPr>
          <w:rFonts w:ascii="Corbel" w:hAnsi="Corbel"/>
          <w:noProof/>
          <w:sz w:val="24"/>
          <w:szCs w:val="24"/>
        </w:rPr>
        <w:t xml:space="preserve">tout en mettant en pratique les connaissances vues en cours </w:t>
      </w:r>
      <w:r w:rsidR="0059501C" w:rsidRPr="007352B8">
        <w:rPr>
          <w:rFonts w:ascii="Corbel" w:hAnsi="Corbel"/>
          <w:noProof/>
          <w:sz w:val="24"/>
          <w:szCs w:val="24"/>
        </w:rPr>
        <w:t>a</w:t>
      </w:r>
      <w:r w:rsidR="00347C92" w:rsidRPr="007352B8">
        <w:rPr>
          <w:rFonts w:ascii="Corbel" w:hAnsi="Corbel"/>
          <w:noProof/>
          <w:sz w:val="24"/>
          <w:szCs w:val="24"/>
        </w:rPr>
        <w:t xml:space="preserve">ux </w:t>
      </w:r>
      <w:r w:rsidR="0059501C" w:rsidRPr="007352B8">
        <w:rPr>
          <w:rFonts w:ascii="Corbel" w:hAnsi="Corbel"/>
          <w:noProof/>
          <w:sz w:val="24"/>
          <w:szCs w:val="24"/>
        </w:rPr>
        <w:t xml:space="preserve">UEs </w:t>
      </w:r>
      <w:r w:rsidR="00347C92" w:rsidRPr="007352B8">
        <w:rPr>
          <w:rFonts w:ascii="Corbel" w:hAnsi="Corbel"/>
          <w:noProof/>
          <w:sz w:val="24"/>
          <w:szCs w:val="24"/>
        </w:rPr>
        <w:t>d’</w:t>
      </w:r>
      <w:r w:rsidR="00FD4F49" w:rsidRPr="007352B8">
        <w:rPr>
          <w:rFonts w:ascii="Corbel" w:hAnsi="Corbel"/>
          <w:noProof/>
          <w:sz w:val="24"/>
          <w:szCs w:val="24"/>
        </w:rPr>
        <w:t>Industrie 4.0</w:t>
      </w:r>
      <w:r w:rsidR="008D6B3D" w:rsidRPr="007352B8">
        <w:rPr>
          <w:rFonts w:ascii="Corbel" w:hAnsi="Corbel"/>
          <w:noProof/>
          <w:sz w:val="24"/>
          <w:szCs w:val="24"/>
        </w:rPr>
        <w:t xml:space="preserve"> &amp; Systèmes </w:t>
      </w:r>
      <w:r w:rsidR="00BC127D" w:rsidRPr="007352B8">
        <w:rPr>
          <w:rFonts w:ascii="Corbel" w:hAnsi="Corbel"/>
          <w:noProof/>
          <w:sz w:val="24"/>
          <w:szCs w:val="24"/>
        </w:rPr>
        <w:t>e</w:t>
      </w:r>
      <w:r w:rsidR="008D6B3D" w:rsidRPr="007352B8">
        <w:rPr>
          <w:rFonts w:ascii="Corbel" w:hAnsi="Corbel"/>
          <w:noProof/>
          <w:sz w:val="24"/>
          <w:szCs w:val="24"/>
        </w:rPr>
        <w:t>mbarqués I</w:t>
      </w:r>
      <w:r w:rsidR="00FD4F49" w:rsidRPr="007352B8">
        <w:rPr>
          <w:rFonts w:ascii="Corbel" w:hAnsi="Corbel"/>
          <w:noProof/>
          <w:sz w:val="24"/>
          <w:szCs w:val="24"/>
        </w:rPr>
        <w:t>I</w:t>
      </w:r>
      <w:r w:rsidR="008D6B3D" w:rsidRPr="007352B8">
        <w:rPr>
          <w:rFonts w:ascii="Corbel" w:hAnsi="Corbel"/>
          <w:noProof/>
          <w:sz w:val="24"/>
          <w:szCs w:val="24"/>
        </w:rPr>
        <w:t xml:space="preserve">. </w:t>
      </w:r>
    </w:p>
    <w:p w14:paraId="08226A8F" w14:textId="53A5B4C2" w:rsidR="00A243D8" w:rsidRPr="007352B8" w:rsidRDefault="00A243D8" w:rsidP="002D0129">
      <w:pPr>
        <w:pStyle w:val="Titre1"/>
        <w:jc w:val="center"/>
        <w:rPr>
          <w:rStyle w:val="eop"/>
          <w:rFonts w:ascii="Corbel" w:hAnsi="Corbel"/>
          <w:color w:val="D34817" w:themeColor="accent1"/>
          <w:sz w:val="32"/>
          <w:szCs w:val="32"/>
          <w:u w:val="single"/>
        </w:rPr>
      </w:pPr>
      <w:bookmarkStart w:id="1" w:name="_Toc123846929"/>
      <w:r w:rsidRPr="00A850F5">
        <w:rPr>
          <w:rStyle w:val="normaltextrun"/>
          <w:rFonts w:ascii="Corbel" w:hAnsi="Corbel"/>
          <w:sz w:val="32"/>
          <w:szCs w:val="32"/>
          <w:u w:val="single"/>
        </w:rPr>
        <w:t>CAHIER DE CHARGES</w:t>
      </w:r>
      <w:r w:rsidR="002F30ED" w:rsidRPr="00A850F5">
        <w:rPr>
          <w:rStyle w:val="normaltextrun"/>
          <w:rFonts w:ascii="Corbel" w:hAnsi="Corbel"/>
          <w:sz w:val="32"/>
          <w:szCs w:val="32"/>
          <w:u w:val="single"/>
        </w:rPr>
        <w:t xml:space="preserve"> (CDC)</w:t>
      </w:r>
      <w:bookmarkEnd w:id="1"/>
    </w:p>
    <w:p w14:paraId="544DDDA5" w14:textId="77777777" w:rsidR="002000A3" w:rsidRPr="007352B8" w:rsidRDefault="002000A3" w:rsidP="0020597F">
      <w:pPr>
        <w:rPr>
          <w:rFonts w:ascii="Corbel" w:hAnsi="Corbel"/>
          <w:sz w:val="24"/>
          <w:szCs w:val="24"/>
        </w:rPr>
      </w:pPr>
    </w:p>
    <w:p w14:paraId="22CA8C4E" w14:textId="77777777" w:rsidR="00B557B0" w:rsidRDefault="007C7611" w:rsidP="0020597F">
      <w:pPr>
        <w:rPr>
          <w:rFonts w:ascii="Corbel" w:hAnsi="Corbel"/>
          <w:sz w:val="24"/>
          <w:szCs w:val="24"/>
        </w:rPr>
      </w:pPr>
      <w:r w:rsidRPr="007352B8">
        <w:rPr>
          <w:rFonts w:ascii="Corbel" w:hAnsi="Corbel"/>
          <w:sz w:val="24"/>
          <w:szCs w:val="24"/>
        </w:rPr>
        <w:t>Notre syst</w:t>
      </w:r>
      <w:r w:rsidR="000722FA">
        <w:rPr>
          <w:rFonts w:ascii="Corbel" w:hAnsi="Corbel"/>
          <w:sz w:val="24"/>
          <w:szCs w:val="24"/>
        </w:rPr>
        <w:t xml:space="preserve">ème </w:t>
      </w:r>
      <w:r w:rsidRPr="007352B8">
        <w:rPr>
          <w:rFonts w:ascii="Corbel" w:hAnsi="Corbel"/>
          <w:sz w:val="24"/>
          <w:szCs w:val="24"/>
        </w:rPr>
        <w:t>est bas</w:t>
      </w:r>
      <w:r w:rsidR="000722FA">
        <w:rPr>
          <w:rFonts w:ascii="Corbel" w:hAnsi="Corbel"/>
          <w:sz w:val="24"/>
          <w:szCs w:val="24"/>
        </w:rPr>
        <w:t>é</w:t>
      </w:r>
      <w:r w:rsidRPr="007352B8">
        <w:rPr>
          <w:rFonts w:ascii="Corbel" w:hAnsi="Corbel"/>
          <w:sz w:val="24"/>
          <w:szCs w:val="24"/>
        </w:rPr>
        <w:t xml:space="preserve"> sur le concept de </w:t>
      </w:r>
      <w:r w:rsidR="000722FA">
        <w:rPr>
          <w:rFonts w:ascii="Corbel" w:hAnsi="Corbel"/>
          <w:sz w:val="24"/>
          <w:szCs w:val="24"/>
        </w:rPr>
        <w:t xml:space="preserve">contrôle de température, humidité et luminosité </w:t>
      </w:r>
      <w:r w:rsidRPr="007352B8">
        <w:rPr>
          <w:rFonts w:ascii="Corbel" w:hAnsi="Corbel"/>
          <w:sz w:val="24"/>
          <w:szCs w:val="24"/>
        </w:rPr>
        <w:t xml:space="preserve">dans un </w:t>
      </w:r>
      <w:r w:rsidR="000722FA">
        <w:rPr>
          <w:rFonts w:ascii="Corbel" w:hAnsi="Corbel"/>
          <w:sz w:val="24"/>
          <w:szCs w:val="24"/>
        </w:rPr>
        <w:t>local</w:t>
      </w:r>
      <w:r w:rsidR="00813517" w:rsidRPr="007352B8">
        <w:rPr>
          <w:rFonts w:ascii="Corbel" w:hAnsi="Corbel"/>
          <w:sz w:val="24"/>
          <w:szCs w:val="24"/>
        </w:rPr>
        <w:t xml:space="preserve">. Ce mini projet contient des fonctionnalités limitées mais essentielles. Il est utile pour </w:t>
      </w:r>
      <w:r w:rsidR="00A37C84">
        <w:rPr>
          <w:rFonts w:ascii="Corbel" w:hAnsi="Corbel"/>
          <w:sz w:val="24"/>
          <w:szCs w:val="24"/>
        </w:rPr>
        <w:t>gérer l’ajout, la mise à jour et le stockage des données</w:t>
      </w:r>
      <w:r w:rsidR="00D82F65" w:rsidRPr="007352B8">
        <w:rPr>
          <w:rFonts w:ascii="Corbel" w:hAnsi="Corbel"/>
          <w:sz w:val="24"/>
          <w:szCs w:val="24"/>
        </w:rPr>
        <w:t xml:space="preserve">. </w:t>
      </w:r>
    </w:p>
    <w:p w14:paraId="75B0FB68" w14:textId="293B4DCE" w:rsidR="003B0563" w:rsidRPr="003B0563" w:rsidRDefault="003B0563" w:rsidP="003B0563">
      <w:pPr>
        <w:pStyle w:val="Titre2"/>
        <w:rPr>
          <w:rFonts w:ascii="Corbel" w:hAnsi="Corbel"/>
          <w:b w:val="0"/>
          <w:bCs/>
          <w:sz w:val="28"/>
          <w:szCs w:val="28"/>
          <w:u w:val="single"/>
        </w:rPr>
      </w:pPr>
      <w:bookmarkStart w:id="2" w:name="_Toc123846930"/>
      <w:r w:rsidRPr="003B0563">
        <w:rPr>
          <w:rFonts w:ascii="Corbel" w:hAnsi="Corbel"/>
          <w:b w:val="0"/>
          <w:bCs/>
          <w:sz w:val="28"/>
          <w:szCs w:val="28"/>
          <w:u w:val="single"/>
        </w:rPr>
        <w:t>Schéma blocs :</w:t>
      </w:r>
      <w:bookmarkEnd w:id="2"/>
    </w:p>
    <w:p w14:paraId="61FA5E3F" w14:textId="7FEB8538" w:rsidR="007B0FCF" w:rsidRPr="007352B8" w:rsidRDefault="002000A3" w:rsidP="0020597F">
      <w:pPr>
        <w:rPr>
          <w:rFonts w:ascii="Corbel" w:hAnsi="Corbel"/>
          <w:sz w:val="24"/>
          <w:szCs w:val="24"/>
        </w:rPr>
      </w:pPr>
      <w:r w:rsidRPr="007352B8">
        <w:rPr>
          <w:rFonts w:ascii="Corbel" w:hAnsi="Corbel"/>
          <w:sz w:val="24"/>
          <w:szCs w:val="24"/>
        </w:rPr>
        <w:t>Ci-dessous le schéma blocs(Hardware) réalisé</w:t>
      </w:r>
      <w:r w:rsidR="00B86059">
        <w:rPr>
          <w:rFonts w:ascii="Corbel" w:hAnsi="Corbel"/>
          <w:sz w:val="24"/>
          <w:szCs w:val="24"/>
        </w:rPr>
        <w:t> ;</w:t>
      </w:r>
    </w:p>
    <w:p w14:paraId="1EBD5600" w14:textId="798D240E" w:rsidR="002000A3" w:rsidRDefault="00790770" w:rsidP="004D0F4D">
      <w:pPr>
        <w:jc w:val="center"/>
        <w:rPr>
          <w:rFonts w:ascii="Corbel" w:hAnsi="Corbel"/>
          <w:sz w:val="24"/>
          <w:szCs w:val="24"/>
        </w:rPr>
      </w:pPr>
      <w:r w:rsidRPr="00790770">
        <w:rPr>
          <w:rFonts w:ascii="Corbel" w:hAnsi="Corbel"/>
          <w:noProof/>
          <w:sz w:val="24"/>
          <w:szCs w:val="24"/>
        </w:rPr>
        <w:drawing>
          <wp:inline distT="0" distB="0" distL="0" distR="0" wp14:anchorId="71DDC2B3" wp14:editId="74176D39">
            <wp:extent cx="5852160" cy="29870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20B4" w14:textId="77777777" w:rsidR="004D0F4D" w:rsidRPr="007352B8" w:rsidRDefault="004D0F4D" w:rsidP="004D0F4D">
      <w:pPr>
        <w:jc w:val="center"/>
        <w:rPr>
          <w:rFonts w:ascii="Corbel" w:hAnsi="Corbel"/>
          <w:sz w:val="24"/>
          <w:szCs w:val="24"/>
        </w:rPr>
      </w:pPr>
    </w:p>
    <w:p w14:paraId="5EE8182C" w14:textId="3435B8C0" w:rsidR="006E519C" w:rsidRDefault="007E0ECD" w:rsidP="006E519C">
      <w:pPr>
        <w:rPr>
          <w:rFonts w:ascii="Corbel" w:hAnsi="Corbel"/>
          <w:sz w:val="24"/>
          <w:szCs w:val="24"/>
        </w:rPr>
      </w:pPr>
      <w:r w:rsidRPr="007352B8">
        <w:rPr>
          <w:rFonts w:ascii="Corbel" w:hAnsi="Corbel"/>
          <w:sz w:val="24"/>
          <w:szCs w:val="24"/>
        </w:rPr>
        <w:t xml:space="preserve">Nous </w:t>
      </w:r>
      <w:r w:rsidR="00E80564" w:rsidRPr="007352B8">
        <w:rPr>
          <w:rFonts w:ascii="Corbel" w:hAnsi="Corbel"/>
          <w:sz w:val="24"/>
          <w:szCs w:val="24"/>
        </w:rPr>
        <w:t>al</w:t>
      </w:r>
      <w:r w:rsidR="000722FA">
        <w:rPr>
          <w:rFonts w:ascii="Corbel" w:hAnsi="Corbel"/>
          <w:sz w:val="24"/>
          <w:szCs w:val="24"/>
        </w:rPr>
        <w:t>lon</w:t>
      </w:r>
      <w:r w:rsidR="00E80564" w:rsidRPr="007352B8">
        <w:rPr>
          <w:rFonts w:ascii="Corbel" w:hAnsi="Corbel"/>
          <w:sz w:val="24"/>
          <w:szCs w:val="24"/>
        </w:rPr>
        <w:t>s donc donner quelques détails des principaux éléments figurant dans</w:t>
      </w:r>
      <w:r w:rsidR="000722FA">
        <w:rPr>
          <w:rFonts w:ascii="Corbel" w:hAnsi="Corbel"/>
          <w:sz w:val="24"/>
          <w:szCs w:val="24"/>
        </w:rPr>
        <w:t xml:space="preserve"> ce projet</w:t>
      </w:r>
      <w:r w:rsidR="00215A48">
        <w:rPr>
          <w:rFonts w:ascii="Corbel" w:hAnsi="Corbel"/>
          <w:sz w:val="24"/>
          <w:szCs w:val="24"/>
        </w:rPr>
        <w:t>.</w:t>
      </w:r>
    </w:p>
    <w:p w14:paraId="33B5CE35" w14:textId="77777777" w:rsidR="009449D7" w:rsidRPr="00215A48" w:rsidRDefault="009449D7" w:rsidP="006E519C">
      <w:pPr>
        <w:rPr>
          <w:rFonts w:ascii="Corbel" w:hAnsi="Corbel"/>
          <w:sz w:val="24"/>
          <w:szCs w:val="24"/>
        </w:rPr>
      </w:pPr>
    </w:p>
    <w:p w14:paraId="26CC3C20" w14:textId="55F4B250" w:rsidR="006E519C" w:rsidRPr="006E519C" w:rsidRDefault="00321BED" w:rsidP="006E519C">
      <w:pPr>
        <w:pStyle w:val="Titre2"/>
        <w:rPr>
          <w:rFonts w:ascii="Corbel" w:hAnsi="Corbel"/>
          <w:b w:val="0"/>
          <w:bCs/>
          <w:sz w:val="28"/>
          <w:szCs w:val="28"/>
          <w:u w:val="single"/>
        </w:rPr>
      </w:pPr>
      <w:bookmarkStart w:id="3" w:name="_Toc123846931"/>
      <w:r>
        <w:rPr>
          <w:rStyle w:val="normaltextrun"/>
          <w:rFonts w:ascii="Corbel" w:hAnsi="Corbel"/>
          <w:b w:val="0"/>
          <w:bCs/>
          <w:sz w:val="28"/>
          <w:szCs w:val="28"/>
          <w:u w:val="single"/>
        </w:rPr>
        <w:t>Carte mentale (mindmapping)</w:t>
      </w:r>
      <w:r w:rsidR="006E519C" w:rsidRPr="006E519C">
        <w:rPr>
          <w:rStyle w:val="normaltextrun"/>
          <w:rFonts w:ascii="Corbel" w:hAnsi="Corbel"/>
          <w:b w:val="0"/>
          <w:bCs/>
          <w:sz w:val="28"/>
          <w:szCs w:val="28"/>
          <w:u w:val="single"/>
        </w:rPr>
        <w:t> </w:t>
      </w:r>
      <w:r w:rsidR="006E519C" w:rsidRPr="006E519C">
        <w:rPr>
          <w:rStyle w:val="eop"/>
          <w:rFonts w:ascii="Corbel" w:hAnsi="Corbel"/>
          <w:b w:val="0"/>
          <w:bCs/>
          <w:sz w:val="28"/>
          <w:szCs w:val="28"/>
          <w:u w:val="single"/>
        </w:rPr>
        <w:t>:</w:t>
      </w:r>
      <w:bookmarkEnd w:id="3"/>
    </w:p>
    <w:p w14:paraId="6C75ED20" w14:textId="1A6BA62D" w:rsidR="00D2568C" w:rsidRPr="00D2568C" w:rsidRDefault="00215A48" w:rsidP="00D2568C">
      <w:pPr>
        <w:rPr>
          <w:rFonts w:ascii="Corbel" w:hAnsi="Corbel"/>
          <w:sz w:val="24"/>
          <w:szCs w:val="24"/>
        </w:rPr>
      </w:pPr>
      <w:r w:rsidRPr="00215A48">
        <w:rPr>
          <w:rFonts w:ascii="Corbel" w:hAnsi="Corbel"/>
          <w:noProof/>
          <w:sz w:val="24"/>
          <w:szCs w:val="24"/>
        </w:rPr>
        <w:drawing>
          <wp:inline distT="0" distB="0" distL="0" distR="0" wp14:anchorId="2ED2CFC9" wp14:editId="5544008E">
            <wp:extent cx="5760085" cy="501777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9387" w14:textId="7A6B2AF5" w:rsidR="00D2568C" w:rsidRPr="00D2568C" w:rsidRDefault="00D60288" w:rsidP="00D2568C">
      <w:pPr>
        <w:pStyle w:val="Titre2"/>
        <w:rPr>
          <w:rFonts w:ascii="Corbel" w:hAnsi="Corbel"/>
          <w:b w:val="0"/>
          <w:bCs/>
          <w:sz w:val="28"/>
          <w:szCs w:val="28"/>
          <w:u w:val="single"/>
        </w:rPr>
      </w:pPr>
      <w:bookmarkStart w:id="4" w:name="_Toc123846932"/>
      <w:r>
        <w:rPr>
          <w:rStyle w:val="normaltextrun"/>
          <w:rFonts w:ascii="Corbel" w:hAnsi="Corbel"/>
          <w:b w:val="0"/>
          <w:bCs/>
          <w:sz w:val="28"/>
          <w:szCs w:val="28"/>
          <w:u w:val="single"/>
        </w:rPr>
        <w:t>Description fonctionnelle</w:t>
      </w:r>
      <w:r w:rsidR="00D2568C" w:rsidRPr="00D2568C">
        <w:rPr>
          <w:rStyle w:val="normaltextrun"/>
          <w:rFonts w:ascii="Corbel" w:hAnsi="Corbel"/>
          <w:b w:val="0"/>
          <w:bCs/>
          <w:sz w:val="28"/>
          <w:szCs w:val="28"/>
          <w:u w:val="single"/>
        </w:rPr>
        <w:t> :</w:t>
      </w:r>
      <w:bookmarkEnd w:id="4"/>
    </w:p>
    <w:p w14:paraId="359CCB5D" w14:textId="6F4A92C3" w:rsidR="00F95711" w:rsidRPr="00BA7F60" w:rsidRDefault="00F95711" w:rsidP="00F95711">
      <w:pPr>
        <w:pStyle w:val="selectable-text"/>
        <w:rPr>
          <w:rFonts w:ascii="Corbel" w:hAnsi="Corbel"/>
        </w:rPr>
      </w:pPr>
      <w:r w:rsidRPr="00BA7F60">
        <w:rPr>
          <w:rStyle w:val="selectable-text1"/>
          <w:rFonts w:ascii="Corbel" w:hAnsi="Corbel"/>
        </w:rPr>
        <w:t>Pour cela, nous aurons besoin de différents outils permettant de réaliser ce projet tels que :</w:t>
      </w:r>
    </w:p>
    <w:p w14:paraId="5B32906A" w14:textId="671246DC" w:rsidR="00F95711" w:rsidRPr="00933FFE" w:rsidRDefault="00F95711" w:rsidP="00933FFE">
      <w:pPr>
        <w:pStyle w:val="selectable-text"/>
        <w:numPr>
          <w:ilvl w:val="0"/>
          <w:numId w:val="21"/>
        </w:numPr>
        <w:rPr>
          <w:rFonts w:ascii="Corbel" w:hAnsi="Corbel"/>
        </w:rPr>
      </w:pPr>
      <w:r w:rsidRPr="00BA7F60">
        <w:rPr>
          <w:rStyle w:val="selectable-text1"/>
          <w:rFonts w:ascii="Corbel" w:hAnsi="Corbel"/>
        </w:rPr>
        <w:t>Un bouton BP1 pour le ‘‘START’’ qui permet de démarrer le cycle</w:t>
      </w:r>
    </w:p>
    <w:p w14:paraId="3DDB2659" w14:textId="77777777" w:rsidR="00F95711" w:rsidRPr="00BA7F60" w:rsidRDefault="00F95711" w:rsidP="00933FFE">
      <w:pPr>
        <w:pStyle w:val="selectable-text"/>
        <w:numPr>
          <w:ilvl w:val="0"/>
          <w:numId w:val="21"/>
        </w:numPr>
        <w:rPr>
          <w:rFonts w:ascii="Corbel" w:hAnsi="Corbel"/>
        </w:rPr>
      </w:pPr>
      <w:r w:rsidRPr="00BA7F60">
        <w:rPr>
          <w:rStyle w:val="selectable-text1"/>
          <w:rFonts w:ascii="Corbel" w:hAnsi="Corbel"/>
        </w:rPr>
        <w:t>Un bouton BP2 pour le ‘‘STOP’’ qui permet d’arrêter le cycle</w:t>
      </w:r>
    </w:p>
    <w:p w14:paraId="1B5AF721" w14:textId="77777777" w:rsidR="00F95711" w:rsidRPr="00BA7F60" w:rsidRDefault="00F95711" w:rsidP="00933FFE">
      <w:pPr>
        <w:pStyle w:val="selectable-text"/>
        <w:numPr>
          <w:ilvl w:val="0"/>
          <w:numId w:val="21"/>
        </w:numPr>
        <w:rPr>
          <w:rFonts w:ascii="Corbel" w:hAnsi="Corbel"/>
        </w:rPr>
      </w:pPr>
      <w:r w:rsidRPr="00BA7F60">
        <w:rPr>
          <w:rStyle w:val="selectable-text1"/>
          <w:rFonts w:ascii="Corbel" w:hAnsi="Corbel"/>
        </w:rPr>
        <w:t>Un bouton BP3 pour le ‘‘AU’’ pour l’arrêt d’urgence</w:t>
      </w:r>
    </w:p>
    <w:p w14:paraId="4DC51F66" w14:textId="00C2C1D9" w:rsidR="00F95711" w:rsidRPr="001B6D46" w:rsidRDefault="00F95711" w:rsidP="00F95711">
      <w:pPr>
        <w:pStyle w:val="selectable-text"/>
        <w:numPr>
          <w:ilvl w:val="0"/>
          <w:numId w:val="21"/>
        </w:numPr>
        <w:rPr>
          <w:rFonts w:ascii="Corbel" w:hAnsi="Corbel"/>
        </w:rPr>
      </w:pPr>
      <w:r w:rsidRPr="00BA7F60">
        <w:rPr>
          <w:rStyle w:val="selectable-text1"/>
          <w:rFonts w:ascii="Corbel" w:hAnsi="Corbel"/>
        </w:rPr>
        <w:t xml:space="preserve">Une LED jaune qui s’allume en continue lorsque nous sommes en mode start, qui s’éteint </w:t>
      </w:r>
      <w:r w:rsidRPr="001B6D46">
        <w:rPr>
          <w:rStyle w:val="selectable-text1"/>
          <w:rFonts w:ascii="Corbel" w:hAnsi="Corbel"/>
        </w:rPr>
        <w:t xml:space="preserve">lorsqu’on arrête le système et clignote à une fréquence de 5Hz lorsqu’on appuie sur l’arrêt d’urgence. </w:t>
      </w:r>
    </w:p>
    <w:p w14:paraId="45ADBCA6" w14:textId="157943CD" w:rsidR="00F95711" w:rsidRPr="001B6D46" w:rsidRDefault="00F95711" w:rsidP="00F95711">
      <w:pPr>
        <w:pStyle w:val="selectable-text"/>
        <w:numPr>
          <w:ilvl w:val="0"/>
          <w:numId w:val="21"/>
        </w:numPr>
        <w:rPr>
          <w:rFonts w:ascii="Corbel" w:hAnsi="Corbel"/>
        </w:rPr>
      </w:pPr>
      <w:r w:rsidRPr="00BA7F60">
        <w:rPr>
          <w:rStyle w:val="selectable-text1"/>
          <w:rFonts w:ascii="Corbel" w:hAnsi="Corbel"/>
        </w:rPr>
        <w:t xml:space="preserve">Une RGB qui sera RED lorsque la température actuelle est supérieure à la consigne, </w:t>
      </w:r>
      <w:r w:rsidRPr="001B6D46">
        <w:rPr>
          <w:rStyle w:val="selectable-text1"/>
          <w:rFonts w:ascii="Corbel" w:hAnsi="Corbel"/>
        </w:rPr>
        <w:t>GREEN lorsque la température actuelle est égale ou dans l’intervalle des valeurs souhaitées dans la consigne et BLUE lorsque la température actuelle est inférieure à</w:t>
      </w:r>
      <w:r w:rsidR="001B6D46">
        <w:rPr>
          <w:rStyle w:val="selectable-text1"/>
          <w:rFonts w:ascii="Corbel" w:hAnsi="Corbel"/>
        </w:rPr>
        <w:t xml:space="preserve"> </w:t>
      </w:r>
      <w:r w:rsidRPr="001B6D46">
        <w:rPr>
          <w:rStyle w:val="selectable-text1"/>
          <w:rFonts w:ascii="Corbel" w:hAnsi="Corbel"/>
        </w:rPr>
        <w:t>la consigne.</w:t>
      </w:r>
    </w:p>
    <w:p w14:paraId="4F720149" w14:textId="68B09ED3" w:rsidR="00F95711" w:rsidRPr="001B6D46" w:rsidRDefault="00F95711" w:rsidP="00F95711">
      <w:pPr>
        <w:pStyle w:val="selectable-text"/>
        <w:numPr>
          <w:ilvl w:val="0"/>
          <w:numId w:val="21"/>
        </w:numPr>
        <w:rPr>
          <w:rFonts w:ascii="Corbel" w:hAnsi="Corbel"/>
        </w:rPr>
      </w:pPr>
      <w:r w:rsidRPr="00BA7F60">
        <w:rPr>
          <w:rStyle w:val="selectable-text1"/>
          <w:rFonts w:ascii="Corbel" w:hAnsi="Corbel"/>
        </w:rPr>
        <w:t>Un Buzzer qui va siffler à une fréquence de 1Hz lorsque la température actuelle est</w:t>
      </w:r>
      <w:r w:rsidR="001B6D46">
        <w:rPr>
          <w:rStyle w:val="selectable-text1"/>
          <w:rFonts w:ascii="Corbel" w:hAnsi="Corbel"/>
        </w:rPr>
        <w:t xml:space="preserve"> </w:t>
      </w:r>
      <w:r w:rsidRPr="001B6D46">
        <w:rPr>
          <w:rStyle w:val="selectable-text1"/>
          <w:rFonts w:ascii="Corbel" w:hAnsi="Corbel"/>
        </w:rPr>
        <w:t>supérieure à la consigne et à une fréquence de 5Hz lorsqu’on appui sur BP3 « AU »</w:t>
      </w:r>
    </w:p>
    <w:p w14:paraId="43F811BC" w14:textId="70A1D091" w:rsidR="00F95711" w:rsidRPr="0041199F" w:rsidRDefault="00F95711" w:rsidP="00F95711">
      <w:pPr>
        <w:pStyle w:val="selectable-text"/>
        <w:numPr>
          <w:ilvl w:val="0"/>
          <w:numId w:val="21"/>
        </w:numPr>
        <w:rPr>
          <w:rFonts w:ascii="Corbel" w:hAnsi="Corbel"/>
        </w:rPr>
      </w:pPr>
      <w:r w:rsidRPr="00BA7F60">
        <w:rPr>
          <w:rStyle w:val="selectable-text1"/>
          <w:rFonts w:ascii="Corbel" w:hAnsi="Corbel"/>
        </w:rPr>
        <w:t xml:space="preserve">Un capteur DHT11 qui nous permettra d’avoir les valeurs de température, </w:t>
      </w:r>
      <w:r w:rsidRPr="0041199F">
        <w:rPr>
          <w:rStyle w:val="selectable-text1"/>
          <w:rFonts w:ascii="Corbel" w:hAnsi="Corbel"/>
        </w:rPr>
        <w:t>humidité de notre local à temps réel.</w:t>
      </w:r>
    </w:p>
    <w:p w14:paraId="3F35AE26" w14:textId="188D17EC" w:rsidR="00F95711" w:rsidRPr="00BA7F60" w:rsidRDefault="00F95711" w:rsidP="0041199F">
      <w:pPr>
        <w:pStyle w:val="selectable-text"/>
        <w:numPr>
          <w:ilvl w:val="0"/>
          <w:numId w:val="21"/>
        </w:numPr>
        <w:rPr>
          <w:rFonts w:ascii="Corbel" w:hAnsi="Corbel"/>
        </w:rPr>
      </w:pPr>
      <w:r w:rsidRPr="00BA7F60">
        <w:rPr>
          <w:rStyle w:val="selectable-text1"/>
          <w:rFonts w:ascii="Corbel" w:hAnsi="Corbel"/>
        </w:rPr>
        <w:t xml:space="preserve">Un OLED 128x64 qui va afficher les différents éléments qui se trouvent dans le </w:t>
      </w:r>
      <w:proofErr w:type="spellStart"/>
      <w:r w:rsidRPr="00BA7F60">
        <w:rPr>
          <w:rStyle w:val="selectable-text1"/>
          <w:rFonts w:ascii="Corbel" w:hAnsi="Corbel"/>
        </w:rPr>
        <w:t>Mindmapping</w:t>
      </w:r>
      <w:proofErr w:type="spellEnd"/>
      <w:r w:rsidRPr="00BA7F60">
        <w:rPr>
          <w:rStyle w:val="selectable-text1"/>
          <w:rFonts w:ascii="Corbel" w:hAnsi="Corbel"/>
        </w:rPr>
        <w:t xml:space="preserve"> de la partie OLED.</w:t>
      </w:r>
    </w:p>
    <w:p w14:paraId="0966BD9A" w14:textId="77777777" w:rsidR="00F95711" w:rsidRPr="00BA7F60" w:rsidRDefault="00F95711" w:rsidP="0041199F">
      <w:pPr>
        <w:pStyle w:val="selectable-text"/>
        <w:numPr>
          <w:ilvl w:val="0"/>
          <w:numId w:val="21"/>
        </w:numPr>
        <w:rPr>
          <w:rFonts w:ascii="Corbel" w:hAnsi="Corbel"/>
        </w:rPr>
      </w:pPr>
      <w:r w:rsidRPr="00BA7F60">
        <w:rPr>
          <w:rStyle w:val="selectable-text1"/>
          <w:rFonts w:ascii="Corbel" w:hAnsi="Corbel"/>
        </w:rPr>
        <w:t>Un LDR pour obtenir la variation de luminosité dans le local</w:t>
      </w:r>
    </w:p>
    <w:p w14:paraId="1716A33D" w14:textId="109AAA8A" w:rsidR="009C392E" w:rsidRDefault="00F95711" w:rsidP="00F95711">
      <w:pPr>
        <w:pStyle w:val="selectable-text"/>
        <w:numPr>
          <w:ilvl w:val="0"/>
          <w:numId w:val="21"/>
        </w:numPr>
        <w:rPr>
          <w:rFonts w:ascii="Corbel" w:hAnsi="Corbel"/>
        </w:rPr>
      </w:pPr>
      <w:r w:rsidRPr="00BA7F60">
        <w:rPr>
          <w:rStyle w:val="selectable-text1"/>
          <w:rFonts w:ascii="Corbel" w:hAnsi="Corbel"/>
        </w:rPr>
        <w:t xml:space="preserve">Un Dashboard (Node-Red) sur lequel on pourra visualiser les jauges de la </w:t>
      </w:r>
      <w:r w:rsidRPr="00FB406B">
        <w:rPr>
          <w:rStyle w:val="selectable-text1"/>
          <w:rFonts w:ascii="Corbel" w:hAnsi="Corbel"/>
        </w:rPr>
        <w:t>(LDR,</w:t>
      </w:r>
      <w:r w:rsidR="006A66CD">
        <w:rPr>
          <w:rStyle w:val="selectable-text1"/>
          <w:rFonts w:ascii="Corbel" w:hAnsi="Corbel"/>
        </w:rPr>
        <w:t xml:space="preserve"> </w:t>
      </w:r>
      <w:r w:rsidRPr="00FB406B">
        <w:rPr>
          <w:rStyle w:val="selectable-text1"/>
          <w:rFonts w:ascii="Corbel" w:hAnsi="Corbel"/>
        </w:rPr>
        <w:t xml:space="preserve">Température et Humidité), l’état de la LED, RGB et des </w:t>
      </w:r>
      <w:proofErr w:type="spellStart"/>
      <w:r w:rsidRPr="00FB406B">
        <w:rPr>
          <w:rStyle w:val="selectable-text1"/>
          <w:rFonts w:ascii="Corbel" w:hAnsi="Corbel"/>
        </w:rPr>
        <w:t>BPs</w:t>
      </w:r>
      <w:proofErr w:type="spellEnd"/>
    </w:p>
    <w:p w14:paraId="3E545B7B" w14:textId="7D8699F5" w:rsidR="00F95711" w:rsidRPr="00A012E5" w:rsidRDefault="00F95711" w:rsidP="00A012E5">
      <w:pPr>
        <w:pStyle w:val="selectable-text"/>
        <w:numPr>
          <w:ilvl w:val="0"/>
          <w:numId w:val="21"/>
        </w:numPr>
        <w:rPr>
          <w:rFonts w:ascii="Corbel" w:hAnsi="Corbel"/>
        </w:rPr>
      </w:pPr>
      <w:r w:rsidRPr="009C392E">
        <w:rPr>
          <w:rStyle w:val="selectable-text1"/>
          <w:rFonts w:ascii="Corbel" w:hAnsi="Corbel"/>
        </w:rPr>
        <w:t xml:space="preserve">Des zones de texte qui permettent d’afficher chacune l’état de chaque </w:t>
      </w:r>
      <w:r w:rsidRPr="00A012E5">
        <w:rPr>
          <w:rStyle w:val="selectable-text1"/>
          <w:rFonts w:ascii="Corbel" w:hAnsi="Corbel"/>
        </w:rPr>
        <w:t>bouton, de la LED le nombre de places disponible dans le parking</w:t>
      </w:r>
    </w:p>
    <w:p w14:paraId="454649E3" w14:textId="77777777" w:rsidR="00F95711" w:rsidRPr="00BA7F60" w:rsidRDefault="00F95711" w:rsidP="00A012E5">
      <w:pPr>
        <w:pStyle w:val="selectable-text"/>
        <w:numPr>
          <w:ilvl w:val="0"/>
          <w:numId w:val="21"/>
        </w:numPr>
        <w:rPr>
          <w:rFonts w:ascii="Corbel" w:hAnsi="Corbel"/>
        </w:rPr>
      </w:pPr>
      <w:r w:rsidRPr="00BA7F60">
        <w:rPr>
          <w:rStyle w:val="selectable-text1"/>
          <w:rFonts w:ascii="Corbel" w:hAnsi="Corbel"/>
        </w:rPr>
        <w:t>Un microcontrôleur ESP32.</w:t>
      </w:r>
    </w:p>
    <w:p w14:paraId="2D97EAFC" w14:textId="6DE23760" w:rsidR="00F95711" w:rsidRPr="00A012E5" w:rsidRDefault="00F95711" w:rsidP="00F95711">
      <w:pPr>
        <w:pStyle w:val="selectable-text"/>
        <w:numPr>
          <w:ilvl w:val="0"/>
          <w:numId w:val="21"/>
        </w:numPr>
        <w:rPr>
          <w:rFonts w:ascii="Corbel" w:hAnsi="Corbel"/>
        </w:rPr>
      </w:pPr>
      <w:r w:rsidRPr="00BA7F60">
        <w:rPr>
          <w:rStyle w:val="selectable-text1"/>
          <w:rFonts w:ascii="Corbel" w:hAnsi="Corbel"/>
        </w:rPr>
        <w:t xml:space="preserve">Les graphiques(LDR, température, humidité) seront visualisés sur </w:t>
      </w:r>
      <w:r w:rsidRPr="00A012E5">
        <w:rPr>
          <w:rStyle w:val="selectable-text1"/>
          <w:rFonts w:ascii="Corbel" w:hAnsi="Corbel"/>
        </w:rPr>
        <w:t>Microsoft Power BI.</w:t>
      </w:r>
    </w:p>
    <w:p w14:paraId="37487EA2" w14:textId="129C843B" w:rsidR="001B0982" w:rsidRPr="006A66CD" w:rsidRDefault="00F95711" w:rsidP="001B0982">
      <w:pPr>
        <w:pStyle w:val="selectable-text"/>
        <w:numPr>
          <w:ilvl w:val="0"/>
          <w:numId w:val="21"/>
        </w:numPr>
        <w:rPr>
          <w:rFonts w:ascii="Corbel" w:hAnsi="Corbel"/>
        </w:rPr>
      </w:pPr>
      <w:proofErr w:type="spellStart"/>
      <w:r w:rsidRPr="00BA7F60">
        <w:rPr>
          <w:rStyle w:val="selectable-text1"/>
          <w:rFonts w:ascii="Corbel" w:hAnsi="Corbel"/>
        </w:rPr>
        <w:t>FreeRTOS</w:t>
      </w:r>
      <w:proofErr w:type="spellEnd"/>
      <w:r w:rsidRPr="00BA7F60">
        <w:rPr>
          <w:rStyle w:val="selectable-text1"/>
          <w:rFonts w:ascii="Corbel" w:hAnsi="Corbel"/>
        </w:rPr>
        <w:t xml:space="preserve"> pour la gestion des tâches…lorsque la température actuelle</w:t>
      </w:r>
      <w:r w:rsidR="00943AD4" w:rsidRPr="00943AD4">
        <w:rPr>
          <w:rStyle w:val="selectable-text1"/>
          <w:rFonts w:ascii="Corbel" w:hAnsi="Corbel"/>
        </w:rPr>
        <w:t xml:space="preserve"> </w:t>
      </w:r>
      <w:r w:rsidR="00943AD4" w:rsidRPr="00BA7F60">
        <w:rPr>
          <w:rStyle w:val="selectable-text1"/>
          <w:rFonts w:ascii="Corbel" w:hAnsi="Corbel"/>
        </w:rPr>
        <w:t>est supérieure à la normale/consigne, la LED RGB est en rouge pendant un certain temps puis s’éteint et la LED jaune commence à clignoter jusqu’à ce que la température devienne inférieure ou égale à la consigne/normale</w:t>
      </w:r>
      <w:r w:rsidR="004163C7">
        <w:rPr>
          <w:rStyle w:val="selectable-text1"/>
          <w:rFonts w:ascii="Corbel" w:hAnsi="Corbel"/>
        </w:rPr>
        <w:t>.</w:t>
      </w:r>
    </w:p>
    <w:p w14:paraId="02A210DA" w14:textId="7F387B9D" w:rsidR="00CB31BD" w:rsidRDefault="00CB31BD" w:rsidP="00502235">
      <w:pPr>
        <w:pStyle w:val="Titre2"/>
        <w:rPr>
          <w:rFonts w:ascii="Corbel" w:hAnsi="Corbel"/>
          <w:b w:val="0"/>
          <w:bCs/>
          <w:sz w:val="28"/>
          <w:szCs w:val="28"/>
          <w:u w:val="single"/>
        </w:rPr>
      </w:pPr>
      <w:bookmarkStart w:id="5" w:name="_Toc123846933"/>
      <w:r w:rsidRPr="00CB31BD">
        <w:rPr>
          <w:rFonts w:ascii="Corbel" w:hAnsi="Corbel"/>
          <w:b w:val="0"/>
          <w:bCs/>
          <w:sz w:val="28"/>
          <w:szCs w:val="28"/>
          <w:u w:val="single"/>
        </w:rPr>
        <w:t>Planning de Gantt</w:t>
      </w:r>
      <w:r>
        <w:rPr>
          <w:rFonts w:ascii="Corbel" w:hAnsi="Corbel"/>
          <w:b w:val="0"/>
          <w:bCs/>
          <w:sz w:val="28"/>
          <w:szCs w:val="28"/>
          <w:u w:val="single"/>
        </w:rPr>
        <w:t> :</w:t>
      </w:r>
      <w:bookmarkEnd w:id="5"/>
    </w:p>
    <w:p w14:paraId="34EB25FB" w14:textId="77777777" w:rsidR="001B0982" w:rsidRPr="001B0982" w:rsidRDefault="001B0982" w:rsidP="001B0982"/>
    <w:p w14:paraId="6005B2BD" w14:textId="562862D0" w:rsidR="00CB31BD" w:rsidRPr="00CB31BD" w:rsidRDefault="00CB31BD" w:rsidP="00CB31BD">
      <w:r w:rsidRPr="00CB31BD">
        <w:rPr>
          <w:noProof/>
        </w:rPr>
        <w:drawing>
          <wp:inline distT="0" distB="0" distL="0" distR="0" wp14:anchorId="6663A5EB" wp14:editId="48FCAFBA">
            <wp:extent cx="5951220" cy="1813560"/>
            <wp:effectExtent l="0" t="0" r="0" b="0"/>
            <wp:docPr id="23" name="Image 2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abl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3CCE" w14:textId="77777777" w:rsidR="006726CB" w:rsidRPr="007352B8" w:rsidRDefault="006726CB" w:rsidP="00865F3C">
      <w:pPr>
        <w:pStyle w:val="Titre1"/>
        <w:jc w:val="center"/>
        <w:rPr>
          <w:rStyle w:val="normaltextrun"/>
          <w:rFonts w:ascii="Corbel" w:hAnsi="Corbel"/>
          <w:color w:val="D34817" w:themeColor="accent1"/>
          <w:sz w:val="32"/>
          <w:szCs w:val="32"/>
          <w:u w:val="single"/>
        </w:rPr>
      </w:pPr>
    </w:p>
    <w:p w14:paraId="49810864" w14:textId="77777777" w:rsidR="006726CB" w:rsidRPr="007352B8" w:rsidRDefault="006726CB" w:rsidP="00865F3C">
      <w:pPr>
        <w:pStyle w:val="Titre1"/>
        <w:jc w:val="center"/>
        <w:rPr>
          <w:rStyle w:val="normaltextrun"/>
          <w:rFonts w:ascii="Corbel" w:hAnsi="Corbel"/>
          <w:color w:val="D34817" w:themeColor="accent1"/>
          <w:sz w:val="32"/>
          <w:szCs w:val="32"/>
          <w:u w:val="single"/>
        </w:rPr>
      </w:pPr>
    </w:p>
    <w:p w14:paraId="08FCF459" w14:textId="77777777" w:rsidR="006726CB" w:rsidRPr="007352B8" w:rsidRDefault="006726CB" w:rsidP="00865F3C">
      <w:pPr>
        <w:pStyle w:val="Titre1"/>
        <w:jc w:val="center"/>
        <w:rPr>
          <w:rStyle w:val="normaltextrun"/>
          <w:rFonts w:ascii="Corbel" w:hAnsi="Corbel"/>
          <w:color w:val="D34817" w:themeColor="accent1"/>
          <w:sz w:val="32"/>
          <w:szCs w:val="32"/>
          <w:u w:val="single"/>
        </w:rPr>
      </w:pPr>
    </w:p>
    <w:p w14:paraId="29554B4A" w14:textId="77777777" w:rsidR="006726CB" w:rsidRPr="007352B8" w:rsidRDefault="006726CB" w:rsidP="00865F3C">
      <w:pPr>
        <w:pStyle w:val="Titre1"/>
        <w:jc w:val="center"/>
        <w:rPr>
          <w:rStyle w:val="normaltextrun"/>
          <w:rFonts w:ascii="Corbel" w:hAnsi="Corbel"/>
          <w:color w:val="D34817" w:themeColor="accent1"/>
          <w:sz w:val="32"/>
          <w:szCs w:val="32"/>
          <w:u w:val="single"/>
        </w:rPr>
      </w:pPr>
    </w:p>
    <w:p w14:paraId="6078AD65" w14:textId="77777777" w:rsidR="006726CB" w:rsidRPr="007352B8" w:rsidRDefault="006726CB" w:rsidP="00865F3C">
      <w:pPr>
        <w:pStyle w:val="Titre1"/>
        <w:jc w:val="center"/>
        <w:rPr>
          <w:rStyle w:val="normaltextrun"/>
          <w:rFonts w:ascii="Corbel" w:hAnsi="Corbel"/>
          <w:color w:val="D34817" w:themeColor="accent1"/>
          <w:sz w:val="32"/>
          <w:szCs w:val="32"/>
          <w:u w:val="single"/>
        </w:rPr>
      </w:pPr>
    </w:p>
    <w:p w14:paraId="0A3A19E3" w14:textId="77777777" w:rsidR="006726CB" w:rsidRPr="007352B8" w:rsidRDefault="006726CB" w:rsidP="00865F3C">
      <w:pPr>
        <w:pStyle w:val="Titre1"/>
        <w:jc w:val="center"/>
        <w:rPr>
          <w:rStyle w:val="normaltextrun"/>
          <w:rFonts w:ascii="Corbel" w:hAnsi="Corbel"/>
          <w:color w:val="D34817" w:themeColor="accent1"/>
          <w:sz w:val="32"/>
          <w:szCs w:val="32"/>
          <w:u w:val="single"/>
        </w:rPr>
      </w:pPr>
    </w:p>
    <w:p w14:paraId="7B60A27F" w14:textId="77777777" w:rsidR="006726CB" w:rsidRPr="007352B8" w:rsidRDefault="006726CB" w:rsidP="00865F3C">
      <w:pPr>
        <w:pStyle w:val="Titre1"/>
        <w:jc w:val="center"/>
        <w:rPr>
          <w:rStyle w:val="normaltextrun"/>
          <w:rFonts w:ascii="Corbel" w:hAnsi="Corbel"/>
          <w:color w:val="D34817" w:themeColor="accent1"/>
          <w:sz w:val="32"/>
          <w:szCs w:val="32"/>
          <w:u w:val="single"/>
        </w:rPr>
      </w:pPr>
    </w:p>
    <w:p w14:paraId="052ED4ED" w14:textId="77777777" w:rsidR="00152B16" w:rsidRDefault="00152B16" w:rsidP="00865F3C">
      <w:pPr>
        <w:pStyle w:val="Titre1"/>
        <w:jc w:val="center"/>
        <w:rPr>
          <w:rStyle w:val="normaltextrun"/>
          <w:rFonts w:ascii="Corbel" w:hAnsi="Corbel"/>
          <w:sz w:val="32"/>
          <w:szCs w:val="32"/>
          <w:u w:val="single"/>
        </w:rPr>
      </w:pPr>
    </w:p>
    <w:p w14:paraId="7C458BB3" w14:textId="02334D73" w:rsidR="00C011F1" w:rsidRPr="00A850F5" w:rsidRDefault="007513AF" w:rsidP="00865F3C">
      <w:pPr>
        <w:pStyle w:val="Titre1"/>
        <w:jc w:val="center"/>
        <w:rPr>
          <w:rStyle w:val="normaltextrun"/>
          <w:rFonts w:ascii="Corbel" w:hAnsi="Corbel"/>
          <w:sz w:val="32"/>
          <w:szCs w:val="32"/>
          <w:u w:val="single"/>
        </w:rPr>
      </w:pPr>
      <w:bookmarkStart w:id="6" w:name="_Toc123846934"/>
      <w:r w:rsidRPr="00A850F5">
        <w:rPr>
          <w:rStyle w:val="normaltextrun"/>
          <w:rFonts w:ascii="Corbel" w:hAnsi="Corbel"/>
          <w:sz w:val="32"/>
          <w:szCs w:val="32"/>
          <w:u w:val="single"/>
        </w:rPr>
        <w:t>PARTIE</w:t>
      </w:r>
      <w:r w:rsidR="002135C7" w:rsidRPr="00A850F5">
        <w:rPr>
          <w:rStyle w:val="normaltextrun"/>
          <w:rFonts w:ascii="Corbel" w:hAnsi="Corbel"/>
          <w:sz w:val="32"/>
          <w:szCs w:val="32"/>
        </w:rPr>
        <w:t> :</w:t>
      </w:r>
      <w:r w:rsidRPr="00A850F5">
        <w:rPr>
          <w:rStyle w:val="normaltextrun"/>
          <w:rFonts w:ascii="Corbel" w:hAnsi="Corbel"/>
          <w:sz w:val="32"/>
          <w:szCs w:val="32"/>
        </w:rPr>
        <w:t xml:space="preserve"> </w:t>
      </w:r>
      <w:r w:rsidR="002135C7" w:rsidRPr="00A850F5">
        <w:rPr>
          <w:rStyle w:val="normaltextrun"/>
          <w:rFonts w:ascii="Corbel" w:hAnsi="Corbel"/>
          <w:sz w:val="32"/>
          <w:szCs w:val="32"/>
          <w:u w:val="single"/>
        </w:rPr>
        <w:t>SYSTEMES EMBARQUES II</w:t>
      </w:r>
      <w:bookmarkEnd w:id="6"/>
    </w:p>
    <w:p w14:paraId="620F8578" w14:textId="1F2B17FF" w:rsidR="006B7081" w:rsidRPr="007352B8" w:rsidRDefault="00BC4C99" w:rsidP="005F1A5C">
      <w:pPr>
        <w:pStyle w:val="Titre2"/>
        <w:rPr>
          <w:rFonts w:ascii="Corbel" w:hAnsi="Corbel"/>
          <w:b w:val="0"/>
          <w:bCs/>
          <w:sz w:val="28"/>
          <w:szCs w:val="28"/>
          <w:u w:val="single"/>
        </w:rPr>
      </w:pPr>
      <w:bookmarkStart w:id="7" w:name="_Toc123846935"/>
      <w:r w:rsidRPr="007352B8">
        <w:rPr>
          <w:rFonts w:ascii="Corbel" w:hAnsi="Corbel"/>
          <w:b w:val="0"/>
          <w:bCs/>
          <w:sz w:val="28"/>
          <w:szCs w:val="28"/>
          <w:u w:val="single"/>
        </w:rPr>
        <w:t xml:space="preserve">Schéma </w:t>
      </w:r>
      <w:r w:rsidR="00101C29" w:rsidRPr="007352B8">
        <w:rPr>
          <w:rFonts w:ascii="Corbel" w:hAnsi="Corbel"/>
          <w:b w:val="0"/>
          <w:bCs/>
          <w:sz w:val="28"/>
          <w:szCs w:val="28"/>
          <w:u w:val="single"/>
        </w:rPr>
        <w:t>électronique complet</w:t>
      </w:r>
      <w:r w:rsidR="00C8321C" w:rsidRPr="007352B8">
        <w:rPr>
          <w:rFonts w:ascii="Corbel" w:hAnsi="Corbel"/>
          <w:b w:val="0"/>
          <w:bCs/>
          <w:sz w:val="28"/>
          <w:szCs w:val="28"/>
          <w:u w:val="single"/>
        </w:rPr>
        <w:t xml:space="preserve"> </w:t>
      </w:r>
      <w:r w:rsidR="006B7081" w:rsidRPr="007352B8">
        <w:rPr>
          <w:rFonts w:ascii="Corbel" w:hAnsi="Corbel"/>
          <w:b w:val="0"/>
          <w:bCs/>
          <w:sz w:val="28"/>
          <w:szCs w:val="28"/>
          <w:u w:val="single"/>
        </w:rPr>
        <w:t>:</w:t>
      </w:r>
      <w:bookmarkEnd w:id="7"/>
    </w:p>
    <w:p w14:paraId="5A899AF0" w14:textId="64A8903A" w:rsidR="006726CB" w:rsidRDefault="00C8321C" w:rsidP="006B7081">
      <w:pPr>
        <w:rPr>
          <w:rFonts w:ascii="Corbel" w:hAnsi="Corbel"/>
          <w:sz w:val="24"/>
          <w:szCs w:val="24"/>
        </w:rPr>
      </w:pPr>
      <w:r w:rsidRPr="007352B8">
        <w:rPr>
          <w:rFonts w:ascii="Corbel" w:hAnsi="Corbel"/>
          <w:sz w:val="24"/>
          <w:szCs w:val="24"/>
        </w:rPr>
        <w:t xml:space="preserve">Notre </w:t>
      </w:r>
      <w:r w:rsidR="007E2ED4" w:rsidRPr="007352B8">
        <w:rPr>
          <w:rFonts w:ascii="Corbel" w:hAnsi="Corbel"/>
          <w:sz w:val="24"/>
          <w:szCs w:val="24"/>
        </w:rPr>
        <w:t>circuit</w:t>
      </w:r>
      <w:r w:rsidRPr="007352B8">
        <w:rPr>
          <w:rFonts w:ascii="Corbel" w:hAnsi="Corbel"/>
          <w:sz w:val="24"/>
          <w:szCs w:val="24"/>
        </w:rPr>
        <w:t xml:space="preserve"> électronique</w:t>
      </w:r>
      <w:r w:rsidR="007E2ED4" w:rsidRPr="007352B8">
        <w:rPr>
          <w:rFonts w:ascii="Corbel" w:hAnsi="Corbel"/>
          <w:sz w:val="24"/>
          <w:szCs w:val="24"/>
        </w:rPr>
        <w:t xml:space="preserve"> </w:t>
      </w:r>
      <w:r w:rsidRPr="007352B8">
        <w:rPr>
          <w:rFonts w:ascii="Corbel" w:hAnsi="Corbel"/>
          <w:sz w:val="24"/>
          <w:szCs w:val="24"/>
        </w:rPr>
        <w:t xml:space="preserve">ci-dessous a été </w:t>
      </w:r>
      <w:r w:rsidR="007E2ED4" w:rsidRPr="007352B8">
        <w:rPr>
          <w:rFonts w:ascii="Corbel" w:hAnsi="Corbel"/>
          <w:sz w:val="24"/>
          <w:szCs w:val="24"/>
        </w:rPr>
        <w:t xml:space="preserve">réalisé </w:t>
      </w:r>
      <w:r w:rsidRPr="007352B8">
        <w:rPr>
          <w:rFonts w:ascii="Corbel" w:hAnsi="Corbel"/>
          <w:sz w:val="24"/>
          <w:szCs w:val="24"/>
        </w:rPr>
        <w:t>à l’aide de Fusion 360</w:t>
      </w:r>
      <w:r w:rsidR="00B70172" w:rsidRPr="007352B8">
        <w:rPr>
          <w:rFonts w:ascii="Corbel" w:hAnsi="Corbel"/>
          <w:sz w:val="24"/>
          <w:szCs w:val="24"/>
        </w:rPr>
        <w:t> ;</w:t>
      </w:r>
    </w:p>
    <w:p w14:paraId="31B1F3B6" w14:textId="2DBA113C" w:rsidR="00443491" w:rsidRPr="007352B8" w:rsidRDefault="00443491" w:rsidP="00152B16">
      <w:pPr>
        <w:jc w:val="center"/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</w:rPr>
        <w:drawing>
          <wp:inline distT="0" distB="0" distL="0" distR="0" wp14:anchorId="64314202" wp14:editId="19AC645B">
            <wp:extent cx="5517108" cy="3185160"/>
            <wp:effectExtent l="0" t="0" r="762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45" cy="31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AC346" w14:textId="0FFC3B96" w:rsidR="00D635EF" w:rsidRDefault="00B70172" w:rsidP="006726CB">
      <w:pPr>
        <w:pStyle w:val="Titre2"/>
        <w:rPr>
          <w:rFonts w:ascii="Corbel" w:hAnsi="Corbel"/>
          <w:b w:val="0"/>
          <w:bCs/>
          <w:sz w:val="28"/>
          <w:szCs w:val="28"/>
          <w:u w:val="single"/>
        </w:rPr>
      </w:pPr>
      <w:bookmarkStart w:id="8" w:name="_Toc123846936"/>
      <w:r w:rsidRPr="007352B8">
        <w:rPr>
          <w:rFonts w:ascii="Corbel" w:hAnsi="Corbel"/>
          <w:b w:val="0"/>
          <w:bCs/>
          <w:sz w:val="28"/>
          <w:szCs w:val="28"/>
          <w:u w:val="single"/>
        </w:rPr>
        <w:t>P</w:t>
      </w:r>
      <w:r w:rsidR="00A8057E">
        <w:rPr>
          <w:rFonts w:ascii="Corbel" w:hAnsi="Corbel"/>
          <w:b w:val="0"/>
          <w:bCs/>
          <w:sz w:val="28"/>
          <w:szCs w:val="28"/>
          <w:u w:val="single"/>
        </w:rPr>
        <w:t>cb</w:t>
      </w:r>
      <w:r w:rsidR="008D6232" w:rsidRPr="007352B8">
        <w:rPr>
          <w:rFonts w:ascii="Corbel" w:hAnsi="Corbel"/>
          <w:b w:val="0"/>
          <w:bCs/>
          <w:sz w:val="28"/>
          <w:szCs w:val="28"/>
          <w:u w:val="single"/>
        </w:rPr>
        <w:t> :</w:t>
      </w:r>
      <w:bookmarkEnd w:id="8"/>
      <w:r w:rsidR="00F762EB">
        <w:rPr>
          <w:rFonts w:ascii="Corbel" w:hAnsi="Corbel"/>
          <w:b w:val="0"/>
          <w:bCs/>
          <w:sz w:val="28"/>
          <w:szCs w:val="28"/>
          <w:u w:val="single"/>
        </w:rPr>
        <w:t xml:space="preserve"> </w:t>
      </w:r>
    </w:p>
    <w:p w14:paraId="5A86A8F5" w14:textId="788C01E2" w:rsidR="00F762EB" w:rsidRPr="00152B16" w:rsidRDefault="00F762EB" w:rsidP="00F762EB">
      <w:pPr>
        <w:rPr>
          <w:rFonts w:ascii="Corbel" w:hAnsi="Corbel"/>
          <w:sz w:val="24"/>
          <w:szCs w:val="22"/>
        </w:rPr>
      </w:pPr>
      <w:r w:rsidRPr="00152B16">
        <w:rPr>
          <w:rFonts w:ascii="Corbel" w:hAnsi="Corbel"/>
          <w:sz w:val="24"/>
          <w:szCs w:val="22"/>
        </w:rPr>
        <w:t xml:space="preserve">Ci-dessous un aperçu de notre routage et visualisation avant </w:t>
      </w:r>
      <w:r w:rsidR="008C550F" w:rsidRPr="00152B16">
        <w:rPr>
          <w:rFonts w:ascii="Corbel" w:hAnsi="Corbel"/>
          <w:sz w:val="24"/>
          <w:szCs w:val="22"/>
        </w:rPr>
        <w:t>impression.</w:t>
      </w:r>
    </w:p>
    <w:p w14:paraId="69AA8F52" w14:textId="0DFDCBF6" w:rsidR="00BE167A" w:rsidRPr="00BE167A" w:rsidRDefault="000928F9" w:rsidP="00BE167A">
      <w:pPr>
        <w:pStyle w:val="Titre3"/>
        <w:rPr>
          <w:rFonts w:ascii="Corbel" w:hAnsi="Corbel"/>
          <w:b w:val="0"/>
          <w:bCs/>
          <w:color w:val="9D3511" w:themeColor="accent1" w:themeShade="BF"/>
          <w:sz w:val="28"/>
          <w:szCs w:val="28"/>
          <w:u w:val="single"/>
        </w:rPr>
      </w:pPr>
      <w:bookmarkStart w:id="9" w:name="_Toc123846937"/>
      <w:r w:rsidRPr="00BE167A">
        <w:rPr>
          <w:rFonts w:ascii="Corbel" w:hAnsi="Corbel"/>
          <w:b w:val="0"/>
          <w:bCs/>
          <w:color w:val="9D3511" w:themeColor="accent1" w:themeShade="BF"/>
          <w:sz w:val="28"/>
          <w:szCs w:val="28"/>
          <w:u w:val="single"/>
        </w:rPr>
        <w:t>Routage Pcb :</w:t>
      </w:r>
      <w:bookmarkEnd w:id="9"/>
    </w:p>
    <w:p w14:paraId="64F3AAE8" w14:textId="4C22097F" w:rsidR="00BE167A" w:rsidRDefault="00BE167A" w:rsidP="00152B16">
      <w:pPr>
        <w:jc w:val="center"/>
      </w:pPr>
      <w:r>
        <w:rPr>
          <w:noProof/>
        </w:rPr>
        <w:drawing>
          <wp:inline distT="0" distB="0" distL="0" distR="0" wp14:anchorId="456F6BB0" wp14:editId="6C1CA6D4">
            <wp:extent cx="4869180" cy="3561582"/>
            <wp:effectExtent l="0" t="0" r="7620" b="1270"/>
            <wp:docPr id="25" name="Image 25" descr="Une image contenant texte, équipement électronique, circ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, équipement électronique, circui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54" cy="356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E590B" w14:textId="70DAC298" w:rsidR="000928F9" w:rsidRPr="00BE167A" w:rsidRDefault="000928F9" w:rsidP="00BE167A">
      <w:pPr>
        <w:pStyle w:val="Titre3"/>
        <w:rPr>
          <w:rFonts w:ascii="Corbel" w:hAnsi="Corbel"/>
          <w:b w:val="0"/>
          <w:bCs/>
          <w:color w:val="9D3511" w:themeColor="accent1" w:themeShade="BF"/>
          <w:sz w:val="28"/>
          <w:szCs w:val="28"/>
          <w:u w:val="single"/>
        </w:rPr>
      </w:pPr>
      <w:bookmarkStart w:id="10" w:name="_Toc123846938"/>
      <w:r w:rsidRPr="00BE167A">
        <w:rPr>
          <w:rFonts w:ascii="Corbel" w:hAnsi="Corbel"/>
          <w:b w:val="0"/>
          <w:bCs/>
          <w:color w:val="9D3511" w:themeColor="accent1" w:themeShade="BF"/>
          <w:sz w:val="28"/>
          <w:szCs w:val="28"/>
          <w:u w:val="single"/>
        </w:rPr>
        <w:t>Visualisation finale :</w:t>
      </w:r>
      <w:bookmarkEnd w:id="10"/>
    </w:p>
    <w:p w14:paraId="42A6C31C" w14:textId="7A58693A" w:rsidR="00AF700E" w:rsidRPr="00AF700E" w:rsidRDefault="00AF700E" w:rsidP="001B0982">
      <w:pPr>
        <w:jc w:val="center"/>
      </w:pPr>
      <w:r>
        <w:rPr>
          <w:noProof/>
        </w:rPr>
        <w:drawing>
          <wp:inline distT="0" distB="0" distL="0" distR="0" wp14:anchorId="3B797DDA" wp14:editId="197D643D">
            <wp:extent cx="5600700" cy="3744708"/>
            <wp:effectExtent l="0" t="0" r="0" b="8255"/>
            <wp:docPr id="22" name="Image 22" descr="Une image contenant texte, équipement électronique, circ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, équipement électronique, circui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078" cy="374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08C8" w14:textId="7940DAC9" w:rsidR="00F323EA" w:rsidRDefault="00F323EA" w:rsidP="00F323EA"/>
    <w:p w14:paraId="7B5629BD" w14:textId="77777777" w:rsidR="00AB5EBB" w:rsidRDefault="00AB5EBB" w:rsidP="00AE29AF">
      <w:pPr>
        <w:pStyle w:val="Titre2"/>
        <w:rPr>
          <w:rFonts w:ascii="Corbel" w:hAnsi="Corbel"/>
          <w:b w:val="0"/>
          <w:bCs/>
          <w:sz w:val="28"/>
          <w:szCs w:val="28"/>
          <w:u w:val="single"/>
        </w:rPr>
      </w:pPr>
    </w:p>
    <w:p w14:paraId="0C331E9A" w14:textId="673040BC" w:rsidR="00AB5EBB" w:rsidRPr="00AB5EBB" w:rsidRDefault="00A8057E" w:rsidP="00AB5EBB">
      <w:pPr>
        <w:pStyle w:val="Titre2"/>
        <w:spacing w:line="276" w:lineRule="auto"/>
        <w:rPr>
          <w:rFonts w:ascii="Corbel" w:hAnsi="Corbel"/>
          <w:b w:val="0"/>
          <w:bCs/>
          <w:sz w:val="28"/>
          <w:szCs w:val="28"/>
          <w:u w:val="single"/>
        </w:rPr>
      </w:pPr>
      <w:bookmarkStart w:id="11" w:name="_Toc123846939"/>
      <w:r>
        <w:rPr>
          <w:rFonts w:ascii="Corbel" w:hAnsi="Corbel"/>
          <w:b w:val="0"/>
          <w:bCs/>
          <w:sz w:val="28"/>
          <w:szCs w:val="28"/>
          <w:u w:val="single"/>
        </w:rPr>
        <w:t>Partie Hardware</w:t>
      </w:r>
      <w:r w:rsidR="00AB5EBB">
        <w:rPr>
          <w:rFonts w:ascii="Corbel" w:hAnsi="Corbel"/>
          <w:b w:val="0"/>
          <w:bCs/>
          <w:sz w:val="28"/>
          <w:szCs w:val="28"/>
          <w:u w:val="single"/>
        </w:rPr>
        <w:t xml:space="preserve"> </w:t>
      </w:r>
      <w:r w:rsidR="00F323EA" w:rsidRPr="00F323EA">
        <w:rPr>
          <w:rFonts w:ascii="Corbel" w:hAnsi="Corbel"/>
          <w:b w:val="0"/>
          <w:bCs/>
          <w:sz w:val="28"/>
          <w:szCs w:val="28"/>
          <w:u w:val="single"/>
        </w:rPr>
        <w:t>:</w:t>
      </w:r>
      <w:bookmarkEnd w:id="11"/>
    </w:p>
    <w:p w14:paraId="75A32B81" w14:textId="3AC21068" w:rsidR="00AB5EBB" w:rsidRPr="00AB5EBB" w:rsidRDefault="00AB5EBB" w:rsidP="00AB5EBB">
      <w:pPr>
        <w:rPr>
          <w:rFonts w:ascii="Corbel" w:hAnsi="Corbel"/>
          <w:b/>
          <w:bCs/>
          <w:sz w:val="24"/>
          <w:szCs w:val="22"/>
          <w:u w:val="single"/>
        </w:rPr>
      </w:pPr>
      <w:r w:rsidRPr="00AB5EBB">
        <w:rPr>
          <w:rFonts w:ascii="Corbel" w:hAnsi="Corbel"/>
          <w:b/>
          <w:bCs/>
          <w:sz w:val="24"/>
          <w:szCs w:val="22"/>
          <w:u w:val="single"/>
        </w:rPr>
        <w:t xml:space="preserve">Module </w:t>
      </w:r>
      <w:proofErr w:type="spellStart"/>
      <w:r w:rsidRPr="00AB5EBB">
        <w:rPr>
          <w:rFonts w:ascii="Corbel" w:hAnsi="Corbel"/>
          <w:b/>
          <w:bCs/>
          <w:sz w:val="24"/>
          <w:szCs w:val="22"/>
          <w:u w:val="single"/>
        </w:rPr>
        <w:t>NodeMCU</w:t>
      </w:r>
      <w:proofErr w:type="spellEnd"/>
      <w:r w:rsidRPr="00AB5EBB">
        <w:rPr>
          <w:rFonts w:ascii="Corbel" w:hAnsi="Corbel"/>
          <w:b/>
          <w:bCs/>
          <w:sz w:val="24"/>
          <w:szCs w:val="22"/>
          <w:u w:val="single"/>
        </w:rPr>
        <w:t xml:space="preserve"> ESP32</w:t>
      </w:r>
    </w:p>
    <w:p w14:paraId="05B7E414" w14:textId="41305113" w:rsidR="00E40777" w:rsidRPr="00F35421" w:rsidRDefault="0088729F" w:rsidP="00F323EA">
      <w:pPr>
        <w:rPr>
          <w:rFonts w:ascii="Corbel" w:hAnsi="Corbel"/>
          <w:sz w:val="24"/>
          <w:szCs w:val="22"/>
        </w:rPr>
      </w:pPr>
      <w:r>
        <w:rPr>
          <w:rFonts w:ascii="Corbel" w:hAnsi="Corbel"/>
          <w:sz w:val="24"/>
          <w:szCs w:val="22"/>
        </w:rPr>
        <w:t>C’</w:t>
      </w:r>
      <w:r w:rsidR="00FE532C" w:rsidRPr="00F35421">
        <w:rPr>
          <w:rFonts w:ascii="Corbel" w:hAnsi="Corbel"/>
          <w:sz w:val="24"/>
          <w:szCs w:val="22"/>
        </w:rPr>
        <w:t xml:space="preserve">est un module basé sur un ESP32 cadencé à 240MHz et exécutant </w:t>
      </w:r>
      <w:r w:rsidR="000B7CEE" w:rsidRPr="00F35421">
        <w:rPr>
          <w:rFonts w:ascii="Corbel" w:hAnsi="Corbel"/>
          <w:sz w:val="24"/>
          <w:szCs w:val="22"/>
        </w:rPr>
        <w:t xml:space="preserve">le </w:t>
      </w:r>
      <w:proofErr w:type="spellStart"/>
      <w:r w:rsidR="000B7CEE" w:rsidRPr="00F35421">
        <w:rPr>
          <w:rFonts w:ascii="Corbel" w:hAnsi="Corbel"/>
          <w:sz w:val="24"/>
          <w:szCs w:val="22"/>
        </w:rPr>
        <w:t>firmware</w:t>
      </w:r>
      <w:proofErr w:type="spellEnd"/>
      <w:r w:rsidR="000B7CEE" w:rsidRPr="00F35421">
        <w:rPr>
          <w:rFonts w:ascii="Corbel" w:hAnsi="Corbel"/>
          <w:sz w:val="24"/>
          <w:szCs w:val="22"/>
        </w:rPr>
        <w:t xml:space="preserve"> open source </w:t>
      </w:r>
      <w:proofErr w:type="spellStart"/>
      <w:r w:rsidR="000B7CEE" w:rsidRPr="00F35421">
        <w:rPr>
          <w:rFonts w:ascii="Corbel" w:hAnsi="Corbel"/>
          <w:sz w:val="24"/>
          <w:szCs w:val="22"/>
        </w:rPr>
        <w:t>NodeMCU</w:t>
      </w:r>
      <w:proofErr w:type="spellEnd"/>
      <w:r w:rsidR="000B7CEE" w:rsidRPr="00F35421">
        <w:rPr>
          <w:rFonts w:ascii="Corbel" w:hAnsi="Corbel"/>
          <w:sz w:val="24"/>
          <w:szCs w:val="22"/>
        </w:rPr>
        <w:t>. Cette carte se programme via l’IDE Platform IO</w:t>
      </w:r>
      <w:r w:rsidR="005223E7" w:rsidRPr="00F35421">
        <w:rPr>
          <w:rFonts w:ascii="Corbel" w:hAnsi="Corbel"/>
          <w:sz w:val="24"/>
          <w:szCs w:val="22"/>
        </w:rPr>
        <w:t>, Arduino et est compatible avec les scripts LUA.</w:t>
      </w:r>
    </w:p>
    <w:p w14:paraId="0AE49936" w14:textId="6359BE07" w:rsidR="006C4E22" w:rsidRPr="00F35421" w:rsidRDefault="006C4E22" w:rsidP="00F323EA">
      <w:pPr>
        <w:rPr>
          <w:rFonts w:ascii="Corbel" w:hAnsi="Corbel"/>
          <w:sz w:val="24"/>
          <w:szCs w:val="22"/>
        </w:rPr>
      </w:pPr>
      <w:r w:rsidRPr="00F35421">
        <w:rPr>
          <w:rFonts w:ascii="Corbel" w:hAnsi="Corbel"/>
          <w:sz w:val="24"/>
          <w:szCs w:val="22"/>
        </w:rPr>
        <w:t xml:space="preserve">Ce microcontrôleur </w:t>
      </w:r>
      <w:r w:rsidR="009E3209" w:rsidRPr="00F35421">
        <w:rPr>
          <w:rFonts w:ascii="Corbel" w:hAnsi="Corbel"/>
          <w:sz w:val="24"/>
          <w:szCs w:val="22"/>
        </w:rPr>
        <w:t>dispose d’interfaces Wi</w:t>
      </w:r>
      <w:r w:rsidR="0088729F">
        <w:rPr>
          <w:rFonts w:ascii="Corbel" w:hAnsi="Corbel"/>
          <w:sz w:val="24"/>
          <w:szCs w:val="22"/>
        </w:rPr>
        <w:t>-</w:t>
      </w:r>
      <w:r w:rsidR="009E3209" w:rsidRPr="00F35421">
        <w:rPr>
          <w:rFonts w:ascii="Corbel" w:hAnsi="Corbel"/>
          <w:sz w:val="24"/>
          <w:szCs w:val="22"/>
        </w:rPr>
        <w:t xml:space="preserve">Fi et Bluetooth </w:t>
      </w:r>
      <w:r w:rsidR="00D94A2E" w:rsidRPr="00F35421">
        <w:rPr>
          <w:rFonts w:ascii="Corbel" w:hAnsi="Corbel"/>
          <w:sz w:val="24"/>
          <w:szCs w:val="22"/>
        </w:rPr>
        <w:t xml:space="preserve">idéales pour les objets connectés. Des connecteurs latéraux mâles </w:t>
      </w:r>
      <w:r w:rsidR="00F73D9B" w:rsidRPr="00F35421">
        <w:rPr>
          <w:rFonts w:ascii="Corbel" w:hAnsi="Corbel"/>
          <w:sz w:val="24"/>
          <w:szCs w:val="22"/>
        </w:rPr>
        <w:t>et femelles permettent d’enficher le module sur une plaque de montage rapide.</w:t>
      </w:r>
    </w:p>
    <w:p w14:paraId="218AB9C8" w14:textId="04DBF680" w:rsidR="00E42F33" w:rsidRPr="00F35421" w:rsidRDefault="00F73D9B" w:rsidP="00D635EF">
      <w:pPr>
        <w:rPr>
          <w:rFonts w:ascii="Corbel" w:hAnsi="Corbel"/>
          <w:sz w:val="24"/>
          <w:szCs w:val="22"/>
        </w:rPr>
      </w:pPr>
      <w:r w:rsidRPr="00F35421">
        <w:rPr>
          <w:rFonts w:ascii="Corbel" w:hAnsi="Corbel"/>
          <w:sz w:val="24"/>
          <w:szCs w:val="22"/>
        </w:rPr>
        <w:t xml:space="preserve">L’interface </w:t>
      </w:r>
      <w:r w:rsidR="00A06DBE" w:rsidRPr="00F35421">
        <w:rPr>
          <w:rFonts w:ascii="Corbel" w:hAnsi="Corbel"/>
          <w:sz w:val="24"/>
          <w:szCs w:val="22"/>
        </w:rPr>
        <w:t>sans fil Wi</w:t>
      </w:r>
      <w:r w:rsidR="0088729F">
        <w:rPr>
          <w:rFonts w:ascii="Corbel" w:hAnsi="Corbel"/>
          <w:sz w:val="24"/>
          <w:szCs w:val="22"/>
        </w:rPr>
        <w:t>-</w:t>
      </w:r>
      <w:r w:rsidR="00A06DBE" w:rsidRPr="00F35421">
        <w:rPr>
          <w:rFonts w:ascii="Corbel" w:hAnsi="Corbel"/>
          <w:sz w:val="24"/>
          <w:szCs w:val="22"/>
        </w:rPr>
        <w:t>Fi permet la création de point d’accès sans fil, l’hébergement</w:t>
      </w:r>
      <w:r w:rsidR="00C8516D" w:rsidRPr="00F35421">
        <w:rPr>
          <w:rFonts w:ascii="Corbel" w:hAnsi="Corbel"/>
          <w:sz w:val="24"/>
          <w:szCs w:val="22"/>
        </w:rPr>
        <w:t xml:space="preserve"> d’un serveur, la connexion à internet et le partage des données par exemple.</w:t>
      </w:r>
      <w:r w:rsidR="00467B5D" w:rsidRPr="00F35421">
        <w:rPr>
          <w:rFonts w:ascii="Corbel" w:hAnsi="Corbel"/>
          <w:sz w:val="24"/>
          <w:szCs w:val="22"/>
        </w:rPr>
        <w:t xml:space="preserve"> Le module se programme directement </w:t>
      </w:r>
      <w:r w:rsidR="00270BC4" w:rsidRPr="00F35421">
        <w:rPr>
          <w:rFonts w:ascii="Corbel" w:hAnsi="Corbel"/>
          <w:sz w:val="24"/>
          <w:szCs w:val="22"/>
        </w:rPr>
        <w:t xml:space="preserve">à partir de l’IDE Platform IO et nécessite un cordon </w:t>
      </w:r>
      <w:proofErr w:type="spellStart"/>
      <w:r w:rsidR="00270BC4" w:rsidRPr="00F35421">
        <w:rPr>
          <w:rFonts w:ascii="Corbel" w:hAnsi="Corbel"/>
          <w:sz w:val="24"/>
          <w:szCs w:val="22"/>
        </w:rPr>
        <w:t>microUSB</w:t>
      </w:r>
      <w:proofErr w:type="spellEnd"/>
      <w:r w:rsidR="00270BC4" w:rsidRPr="00F35421">
        <w:rPr>
          <w:rFonts w:ascii="Corbel" w:hAnsi="Corbel"/>
          <w:sz w:val="24"/>
          <w:szCs w:val="22"/>
        </w:rPr>
        <w:t>. Son implantation</w:t>
      </w:r>
      <w:r w:rsidR="00E42F33" w:rsidRPr="00F35421">
        <w:rPr>
          <w:rFonts w:ascii="Corbel" w:hAnsi="Corbel"/>
          <w:sz w:val="24"/>
          <w:szCs w:val="22"/>
        </w:rPr>
        <w:t xml:space="preserve"> le rend compatible avec les plaques de connexions rapides.</w:t>
      </w:r>
    </w:p>
    <w:p w14:paraId="40FF7833" w14:textId="787C5191" w:rsidR="006726CB" w:rsidRPr="00F35421" w:rsidRDefault="00E42F33" w:rsidP="00D635EF">
      <w:pPr>
        <w:rPr>
          <w:rFonts w:ascii="Corbel" w:hAnsi="Corbel"/>
          <w:sz w:val="24"/>
          <w:szCs w:val="22"/>
        </w:rPr>
      </w:pPr>
      <w:r w:rsidRPr="00F35421">
        <w:rPr>
          <w:rFonts w:ascii="Corbel" w:hAnsi="Corbel"/>
          <w:sz w:val="24"/>
          <w:szCs w:val="22"/>
        </w:rPr>
        <w:t>Remarque : L’utilisation</w:t>
      </w:r>
      <w:r w:rsidR="00A06DBE" w:rsidRPr="00F35421">
        <w:rPr>
          <w:rFonts w:ascii="Corbel" w:hAnsi="Corbel"/>
          <w:sz w:val="24"/>
          <w:szCs w:val="22"/>
        </w:rPr>
        <w:t xml:space="preserve"> </w:t>
      </w:r>
      <w:r w:rsidR="002909C8" w:rsidRPr="00F35421">
        <w:rPr>
          <w:rFonts w:ascii="Corbel" w:hAnsi="Corbel"/>
          <w:sz w:val="24"/>
          <w:szCs w:val="22"/>
        </w:rPr>
        <w:t>de cette carte est réservée à un public averti.</w:t>
      </w:r>
    </w:p>
    <w:p w14:paraId="5452299A" w14:textId="3666A388" w:rsidR="002909C8" w:rsidRPr="00AB5EBB" w:rsidRDefault="002909C8" w:rsidP="00D635EF">
      <w:pPr>
        <w:rPr>
          <w:rFonts w:ascii="Corbel" w:hAnsi="Corbel"/>
          <w:b/>
          <w:bCs/>
          <w:sz w:val="24"/>
          <w:szCs w:val="22"/>
        </w:rPr>
      </w:pPr>
      <w:r w:rsidRPr="00AB5EBB">
        <w:rPr>
          <w:rFonts w:ascii="Corbel" w:hAnsi="Corbel"/>
          <w:b/>
          <w:bCs/>
          <w:sz w:val="24"/>
          <w:szCs w:val="22"/>
        </w:rPr>
        <w:t>Caractéristiques</w:t>
      </w:r>
      <w:r w:rsidR="00AB5EBB">
        <w:rPr>
          <w:rFonts w:ascii="Corbel" w:hAnsi="Corbel"/>
          <w:b/>
          <w:bCs/>
          <w:sz w:val="24"/>
          <w:szCs w:val="22"/>
        </w:rPr>
        <w:t xml:space="preserve"> :</w:t>
      </w:r>
    </w:p>
    <w:p w14:paraId="128423AF" w14:textId="4A623330" w:rsidR="00A15861" w:rsidRPr="00A15861" w:rsidRDefault="002909C8" w:rsidP="00A15861">
      <w:pPr>
        <w:pStyle w:val="Paragraphedeliste"/>
        <w:numPr>
          <w:ilvl w:val="0"/>
          <w:numId w:val="19"/>
        </w:numPr>
        <w:rPr>
          <w:rFonts w:ascii="Corbel" w:hAnsi="Corbel"/>
          <w:sz w:val="24"/>
          <w:szCs w:val="22"/>
        </w:rPr>
      </w:pPr>
      <w:r w:rsidRPr="00A15861">
        <w:rPr>
          <w:rFonts w:ascii="Corbel" w:hAnsi="Corbel"/>
          <w:sz w:val="24"/>
          <w:szCs w:val="22"/>
        </w:rPr>
        <w:t>Alimentation</w:t>
      </w:r>
      <w:r w:rsidR="00F0665D" w:rsidRPr="00A15861">
        <w:rPr>
          <w:rFonts w:ascii="Corbel" w:hAnsi="Corbel"/>
          <w:sz w:val="24"/>
          <w:szCs w:val="22"/>
        </w:rPr>
        <w:t> :</w:t>
      </w:r>
    </w:p>
    <w:p w14:paraId="660F34C2" w14:textId="4AD00BDE" w:rsidR="00F0665D" w:rsidRPr="00A15861" w:rsidRDefault="002E5239" w:rsidP="00A15861">
      <w:pPr>
        <w:pStyle w:val="Paragraphedeliste"/>
        <w:rPr>
          <w:rFonts w:ascii="Corbel" w:hAnsi="Corbel"/>
          <w:sz w:val="24"/>
          <w:szCs w:val="22"/>
          <w:lang w:val="nl-NL"/>
        </w:rPr>
      </w:pPr>
      <w:r>
        <w:rPr>
          <w:rFonts w:ascii="Corbel" w:hAnsi="Corbel"/>
          <w:sz w:val="24"/>
          <w:szCs w:val="22"/>
          <w:lang w:val="nl-NL"/>
        </w:rPr>
        <w:t xml:space="preserve">-  </w:t>
      </w:r>
      <w:r w:rsidR="00F0665D" w:rsidRPr="00A15861">
        <w:rPr>
          <w:rFonts w:ascii="Corbel" w:hAnsi="Corbel"/>
          <w:sz w:val="24"/>
          <w:szCs w:val="22"/>
          <w:lang w:val="nl-NL"/>
        </w:rPr>
        <w:t xml:space="preserve">5Vcc via </w:t>
      </w:r>
      <w:proofErr w:type="spellStart"/>
      <w:r w:rsidR="00F0665D" w:rsidRPr="00A15861">
        <w:rPr>
          <w:rFonts w:ascii="Corbel" w:hAnsi="Corbel"/>
          <w:sz w:val="24"/>
          <w:szCs w:val="22"/>
          <w:lang w:val="nl-NL"/>
        </w:rPr>
        <w:t>microUSB</w:t>
      </w:r>
      <w:proofErr w:type="spellEnd"/>
    </w:p>
    <w:p w14:paraId="77840854" w14:textId="222A461A" w:rsidR="00F0665D" w:rsidRPr="00A15861" w:rsidRDefault="00A15861" w:rsidP="00D635EF">
      <w:pPr>
        <w:rPr>
          <w:rFonts w:ascii="Corbel" w:hAnsi="Corbel"/>
          <w:sz w:val="24"/>
          <w:szCs w:val="22"/>
          <w:lang w:val="nl-NL"/>
        </w:rPr>
      </w:pPr>
      <w:r w:rsidRPr="00A15861">
        <w:rPr>
          <w:rFonts w:ascii="Corbel" w:hAnsi="Corbel"/>
          <w:sz w:val="24"/>
          <w:szCs w:val="22"/>
          <w:lang w:val="nl-NL"/>
        </w:rPr>
        <w:t xml:space="preserve"> </w:t>
      </w:r>
      <w:r>
        <w:rPr>
          <w:rFonts w:ascii="Corbel" w:hAnsi="Corbel"/>
          <w:sz w:val="24"/>
          <w:szCs w:val="22"/>
          <w:lang w:val="nl-NL"/>
        </w:rPr>
        <w:t xml:space="preserve">             </w:t>
      </w:r>
      <w:r w:rsidR="002E5239">
        <w:rPr>
          <w:rFonts w:ascii="Corbel" w:hAnsi="Corbel"/>
          <w:sz w:val="24"/>
          <w:szCs w:val="22"/>
          <w:lang w:val="nl-NL"/>
        </w:rPr>
        <w:t xml:space="preserve"> -  </w:t>
      </w:r>
      <w:r w:rsidR="00F0665D" w:rsidRPr="00A15861">
        <w:rPr>
          <w:rFonts w:ascii="Corbel" w:hAnsi="Corbel"/>
          <w:sz w:val="24"/>
          <w:szCs w:val="22"/>
          <w:lang w:val="nl-NL"/>
        </w:rPr>
        <w:t>3,3Vcc via broches Vin</w:t>
      </w:r>
    </w:p>
    <w:p w14:paraId="6A22C556" w14:textId="7D95FD24" w:rsidR="00F0665D" w:rsidRPr="00A15861" w:rsidRDefault="00F0665D" w:rsidP="00A15861">
      <w:pPr>
        <w:pStyle w:val="Paragraphedeliste"/>
        <w:numPr>
          <w:ilvl w:val="0"/>
          <w:numId w:val="19"/>
        </w:numPr>
        <w:rPr>
          <w:rFonts w:ascii="Corbel" w:hAnsi="Corbel"/>
          <w:sz w:val="24"/>
          <w:szCs w:val="22"/>
        </w:rPr>
      </w:pPr>
      <w:r w:rsidRPr="00A15861">
        <w:rPr>
          <w:rFonts w:ascii="Corbel" w:hAnsi="Corbel"/>
          <w:sz w:val="24"/>
          <w:szCs w:val="22"/>
        </w:rPr>
        <w:t>Microcontrôleur</w:t>
      </w:r>
      <w:r w:rsidR="006B013E" w:rsidRPr="00A15861">
        <w:rPr>
          <w:rFonts w:ascii="Corbel" w:hAnsi="Corbel"/>
          <w:sz w:val="24"/>
          <w:szCs w:val="22"/>
        </w:rPr>
        <w:t xml:space="preserve"> : </w:t>
      </w:r>
      <w:r w:rsidR="001C3F3A" w:rsidRPr="00A15861">
        <w:rPr>
          <w:rFonts w:ascii="Corbel" w:hAnsi="Corbel"/>
          <w:sz w:val="24"/>
          <w:szCs w:val="22"/>
        </w:rPr>
        <w:t>ESP32</w:t>
      </w:r>
    </w:p>
    <w:p w14:paraId="02927842" w14:textId="319C3671" w:rsidR="001C3F3A" w:rsidRDefault="001C3F3A" w:rsidP="002E5239">
      <w:pPr>
        <w:pStyle w:val="Paragraphedeliste"/>
        <w:numPr>
          <w:ilvl w:val="0"/>
          <w:numId w:val="19"/>
        </w:numPr>
        <w:rPr>
          <w:rFonts w:ascii="Corbel" w:hAnsi="Corbel"/>
          <w:sz w:val="24"/>
          <w:szCs w:val="22"/>
        </w:rPr>
      </w:pPr>
      <w:r w:rsidRPr="002E5239">
        <w:rPr>
          <w:rFonts w:ascii="Corbel" w:hAnsi="Corbel"/>
          <w:sz w:val="24"/>
          <w:szCs w:val="22"/>
        </w:rPr>
        <w:t>Microprocesseur</w:t>
      </w:r>
      <w:r w:rsidR="006B013E" w:rsidRPr="002E5239">
        <w:rPr>
          <w:rFonts w:ascii="Corbel" w:hAnsi="Corbel"/>
          <w:sz w:val="24"/>
          <w:szCs w:val="22"/>
        </w:rPr>
        <w:t xml:space="preserve"> : </w:t>
      </w:r>
      <w:r w:rsidRPr="002E5239">
        <w:rPr>
          <w:rFonts w:ascii="Corbel" w:hAnsi="Corbel"/>
          <w:sz w:val="24"/>
          <w:szCs w:val="22"/>
        </w:rPr>
        <w:t>Tensilica LX6 Dual-Core</w:t>
      </w:r>
    </w:p>
    <w:p w14:paraId="50E15C66" w14:textId="6DF1809E" w:rsidR="00F36969" w:rsidRPr="002E5239" w:rsidRDefault="00F36969" w:rsidP="002E5239">
      <w:pPr>
        <w:pStyle w:val="Paragraphedeliste"/>
        <w:numPr>
          <w:ilvl w:val="0"/>
          <w:numId w:val="19"/>
        </w:numPr>
        <w:rPr>
          <w:rFonts w:ascii="Corbel" w:hAnsi="Corbel"/>
          <w:sz w:val="24"/>
          <w:szCs w:val="22"/>
        </w:rPr>
      </w:pPr>
      <w:r>
        <w:rPr>
          <w:rFonts w:ascii="Corbel" w:hAnsi="Corbel"/>
          <w:sz w:val="24"/>
          <w:szCs w:val="22"/>
        </w:rPr>
        <w:t>Courant de fonctionnement : min. 500mA</w:t>
      </w:r>
    </w:p>
    <w:p w14:paraId="027270F2" w14:textId="0C3F58F8" w:rsidR="001C3F3A" w:rsidRDefault="00640006" w:rsidP="002E5239">
      <w:pPr>
        <w:pStyle w:val="Paragraphedeliste"/>
        <w:numPr>
          <w:ilvl w:val="0"/>
          <w:numId w:val="19"/>
        </w:numPr>
        <w:rPr>
          <w:rFonts w:ascii="Corbel" w:hAnsi="Corbel"/>
          <w:sz w:val="24"/>
          <w:szCs w:val="22"/>
        </w:rPr>
      </w:pPr>
      <w:r>
        <w:rPr>
          <w:rFonts w:ascii="Corbel" w:hAnsi="Corbel"/>
          <w:sz w:val="24"/>
          <w:szCs w:val="22"/>
        </w:rPr>
        <w:t>Gamme de f</w:t>
      </w:r>
      <w:r w:rsidR="001C3F3A" w:rsidRPr="002E5239">
        <w:rPr>
          <w:rFonts w:ascii="Corbel" w:hAnsi="Corbel"/>
          <w:sz w:val="24"/>
          <w:szCs w:val="22"/>
        </w:rPr>
        <w:t>réquence</w:t>
      </w:r>
      <w:r>
        <w:rPr>
          <w:rFonts w:ascii="Corbel" w:hAnsi="Corbel"/>
          <w:sz w:val="24"/>
          <w:szCs w:val="22"/>
        </w:rPr>
        <w:t xml:space="preserve"> d’horloge</w:t>
      </w:r>
      <w:r w:rsidR="006B013E" w:rsidRPr="002E5239">
        <w:rPr>
          <w:rFonts w:ascii="Corbel" w:hAnsi="Corbel"/>
          <w:sz w:val="24"/>
          <w:szCs w:val="22"/>
        </w:rPr>
        <w:t xml:space="preserve"> : </w:t>
      </w:r>
      <w:r>
        <w:rPr>
          <w:rFonts w:ascii="Corbel" w:hAnsi="Corbel"/>
          <w:sz w:val="24"/>
          <w:szCs w:val="22"/>
        </w:rPr>
        <w:t>80MHz/</w:t>
      </w:r>
      <w:r w:rsidR="001C3F3A" w:rsidRPr="002E5239">
        <w:rPr>
          <w:rFonts w:ascii="Corbel" w:hAnsi="Corbel"/>
          <w:sz w:val="24"/>
          <w:szCs w:val="22"/>
        </w:rPr>
        <w:t>240MHz</w:t>
      </w:r>
    </w:p>
    <w:p w14:paraId="7544E05B" w14:textId="55F91FB7" w:rsidR="00B00477" w:rsidRPr="002E5239" w:rsidRDefault="00B00477" w:rsidP="002E5239">
      <w:pPr>
        <w:pStyle w:val="Paragraphedeliste"/>
        <w:numPr>
          <w:ilvl w:val="0"/>
          <w:numId w:val="19"/>
        </w:numPr>
        <w:rPr>
          <w:rFonts w:ascii="Corbel" w:hAnsi="Corbel"/>
          <w:sz w:val="24"/>
          <w:szCs w:val="22"/>
        </w:rPr>
      </w:pPr>
      <w:r>
        <w:rPr>
          <w:rFonts w:ascii="Corbel" w:hAnsi="Corbel"/>
          <w:sz w:val="24"/>
          <w:szCs w:val="22"/>
        </w:rPr>
        <w:t>Fréquence Wi</w:t>
      </w:r>
      <w:r w:rsidR="00450296">
        <w:rPr>
          <w:rFonts w:ascii="Corbel" w:hAnsi="Corbel"/>
          <w:sz w:val="24"/>
          <w:szCs w:val="22"/>
        </w:rPr>
        <w:t>-</w:t>
      </w:r>
      <w:r>
        <w:rPr>
          <w:rFonts w:ascii="Corbel" w:hAnsi="Corbel"/>
          <w:sz w:val="24"/>
          <w:szCs w:val="22"/>
        </w:rPr>
        <w:t xml:space="preserve">Fi : </w:t>
      </w:r>
      <w:r w:rsidR="00450296">
        <w:rPr>
          <w:rFonts w:ascii="Corbel" w:hAnsi="Corbel"/>
          <w:sz w:val="24"/>
          <w:szCs w:val="22"/>
        </w:rPr>
        <w:t>2,4 GHz – 2,5GHz</w:t>
      </w:r>
    </w:p>
    <w:p w14:paraId="769546BB" w14:textId="406C95F8" w:rsidR="001C3F3A" w:rsidRPr="002E5239" w:rsidRDefault="001C3F3A" w:rsidP="002E5239">
      <w:pPr>
        <w:pStyle w:val="Paragraphedeliste"/>
        <w:numPr>
          <w:ilvl w:val="0"/>
          <w:numId w:val="19"/>
        </w:numPr>
        <w:rPr>
          <w:rFonts w:ascii="Corbel" w:hAnsi="Corbel"/>
          <w:sz w:val="24"/>
          <w:szCs w:val="22"/>
        </w:rPr>
      </w:pPr>
      <w:r w:rsidRPr="002E5239">
        <w:rPr>
          <w:rFonts w:ascii="Corbel" w:hAnsi="Corbel"/>
          <w:sz w:val="24"/>
          <w:szCs w:val="22"/>
        </w:rPr>
        <w:t>Mémoire SRAM</w:t>
      </w:r>
      <w:r w:rsidR="00AF69FA" w:rsidRPr="002E5239">
        <w:rPr>
          <w:rFonts w:ascii="Corbel" w:hAnsi="Corbel"/>
          <w:sz w:val="24"/>
          <w:szCs w:val="22"/>
        </w:rPr>
        <w:t> : 512</w:t>
      </w:r>
      <w:r w:rsidR="00E350F1">
        <w:rPr>
          <w:rFonts w:ascii="Corbel" w:hAnsi="Corbel"/>
          <w:sz w:val="24"/>
          <w:szCs w:val="22"/>
        </w:rPr>
        <w:t>kB</w:t>
      </w:r>
    </w:p>
    <w:p w14:paraId="36D66647" w14:textId="51076DE7" w:rsidR="00AF69FA" w:rsidRPr="002E5239" w:rsidRDefault="00AF69FA" w:rsidP="002E5239">
      <w:pPr>
        <w:pStyle w:val="Paragraphedeliste"/>
        <w:numPr>
          <w:ilvl w:val="0"/>
          <w:numId w:val="19"/>
        </w:numPr>
        <w:rPr>
          <w:rFonts w:ascii="Corbel" w:hAnsi="Corbel"/>
          <w:sz w:val="24"/>
          <w:szCs w:val="22"/>
        </w:rPr>
      </w:pPr>
      <w:r w:rsidRPr="002E5239">
        <w:rPr>
          <w:rFonts w:ascii="Corbel" w:hAnsi="Corbel"/>
          <w:sz w:val="24"/>
          <w:szCs w:val="22"/>
        </w:rPr>
        <w:t>Mémoire Flash</w:t>
      </w:r>
      <w:r w:rsidR="00E350F1">
        <w:rPr>
          <w:rFonts w:ascii="Corbel" w:hAnsi="Corbel"/>
          <w:sz w:val="24"/>
          <w:szCs w:val="22"/>
        </w:rPr>
        <w:t xml:space="preserve"> externe</w:t>
      </w:r>
      <w:r w:rsidRPr="002E5239">
        <w:rPr>
          <w:rFonts w:ascii="Corbel" w:hAnsi="Corbel"/>
          <w:sz w:val="24"/>
          <w:szCs w:val="22"/>
        </w:rPr>
        <w:t> : 4M</w:t>
      </w:r>
      <w:r w:rsidR="00E350F1">
        <w:rPr>
          <w:rFonts w:ascii="Corbel" w:hAnsi="Corbel"/>
          <w:sz w:val="24"/>
          <w:szCs w:val="22"/>
        </w:rPr>
        <w:t>B</w:t>
      </w:r>
    </w:p>
    <w:p w14:paraId="7FF7FEC9" w14:textId="1E5FEF50" w:rsidR="002152A4" w:rsidRDefault="00B17185" w:rsidP="00044B9B">
      <w:pPr>
        <w:pStyle w:val="Paragraphedeliste"/>
        <w:numPr>
          <w:ilvl w:val="0"/>
          <w:numId w:val="19"/>
        </w:numPr>
        <w:rPr>
          <w:rFonts w:ascii="Corbel" w:hAnsi="Corbel"/>
          <w:sz w:val="24"/>
          <w:szCs w:val="22"/>
        </w:rPr>
      </w:pPr>
      <w:r w:rsidRPr="002E5239">
        <w:rPr>
          <w:rFonts w:ascii="Corbel" w:hAnsi="Corbel"/>
          <w:sz w:val="24"/>
          <w:szCs w:val="22"/>
        </w:rPr>
        <w:t>E/S disponibles</w:t>
      </w:r>
      <w:r w:rsidR="002152A4">
        <w:rPr>
          <w:rFonts w:ascii="Corbel" w:hAnsi="Corbel"/>
          <w:sz w:val="24"/>
          <w:szCs w:val="22"/>
        </w:rPr>
        <w:t> : 34</w:t>
      </w:r>
    </w:p>
    <w:p w14:paraId="16B02038" w14:textId="1E496016" w:rsidR="006B609C" w:rsidRPr="002152A4" w:rsidRDefault="006B609C" w:rsidP="00044B9B">
      <w:pPr>
        <w:pStyle w:val="Paragraphedeliste"/>
        <w:numPr>
          <w:ilvl w:val="0"/>
          <w:numId w:val="19"/>
        </w:numPr>
        <w:rPr>
          <w:rFonts w:ascii="Corbel" w:hAnsi="Corbel"/>
          <w:sz w:val="24"/>
          <w:szCs w:val="22"/>
          <w:lang w:val="en-US"/>
        </w:rPr>
      </w:pPr>
      <w:r w:rsidRPr="00044B9B">
        <w:rPr>
          <w:rFonts w:ascii="Corbel" w:hAnsi="Corbel"/>
          <w:sz w:val="24"/>
          <w:szCs w:val="22"/>
          <w:lang w:val="en-US"/>
        </w:rPr>
        <w:t xml:space="preserve">Interfaces : </w:t>
      </w:r>
      <w:r w:rsidR="0051418C" w:rsidRPr="00044B9B">
        <w:rPr>
          <w:rFonts w:ascii="Corbel" w:hAnsi="Corbel"/>
          <w:sz w:val="24"/>
          <w:szCs w:val="22"/>
          <w:lang w:val="en-US"/>
        </w:rPr>
        <w:t>I</w:t>
      </w:r>
      <w:r w:rsidRPr="00044B9B">
        <w:rPr>
          <w:rFonts w:ascii="Corbel" w:hAnsi="Corbel"/>
          <w:sz w:val="24"/>
          <w:szCs w:val="22"/>
          <w:lang w:val="en-US"/>
        </w:rPr>
        <w:t xml:space="preserve">2C, SPI, </w:t>
      </w:r>
      <w:r w:rsidR="00B00477" w:rsidRPr="00044B9B">
        <w:rPr>
          <w:rFonts w:ascii="Corbel" w:hAnsi="Corbel"/>
          <w:sz w:val="24"/>
          <w:szCs w:val="22"/>
          <w:lang w:val="en-US"/>
        </w:rPr>
        <w:t>I2S, CAN,</w:t>
      </w:r>
      <w:r w:rsidRPr="00044B9B">
        <w:rPr>
          <w:rFonts w:ascii="Corbel" w:hAnsi="Corbel"/>
          <w:sz w:val="24"/>
          <w:szCs w:val="22"/>
          <w:lang w:val="en-US"/>
        </w:rPr>
        <w:t xml:space="preserve"> UART</w:t>
      </w:r>
    </w:p>
    <w:p w14:paraId="3C2BFE34" w14:textId="450B8D29" w:rsidR="006B609C" w:rsidRPr="00E350F1" w:rsidRDefault="00190544" w:rsidP="00D76889">
      <w:pPr>
        <w:pStyle w:val="Paragraphedeliste"/>
        <w:numPr>
          <w:ilvl w:val="0"/>
          <w:numId w:val="20"/>
        </w:numPr>
        <w:rPr>
          <w:rFonts w:ascii="Corbel" w:hAnsi="Corbel"/>
          <w:sz w:val="24"/>
          <w:szCs w:val="22"/>
        </w:rPr>
      </w:pPr>
      <w:r w:rsidRPr="00E350F1">
        <w:rPr>
          <w:rFonts w:ascii="Corbel" w:hAnsi="Corbel"/>
          <w:sz w:val="24"/>
          <w:szCs w:val="22"/>
        </w:rPr>
        <w:t>Protocoles</w:t>
      </w:r>
      <w:r w:rsidR="006B609C" w:rsidRPr="00E350F1">
        <w:rPr>
          <w:rFonts w:ascii="Corbel" w:hAnsi="Corbel"/>
          <w:sz w:val="24"/>
          <w:szCs w:val="22"/>
        </w:rPr>
        <w:t xml:space="preserve"> Wi</w:t>
      </w:r>
      <w:r w:rsidRPr="00E350F1">
        <w:rPr>
          <w:rFonts w:ascii="Corbel" w:hAnsi="Corbel"/>
          <w:sz w:val="24"/>
          <w:szCs w:val="22"/>
        </w:rPr>
        <w:t>-</w:t>
      </w:r>
      <w:r w:rsidR="006B609C" w:rsidRPr="00E350F1">
        <w:rPr>
          <w:rFonts w:ascii="Corbel" w:hAnsi="Corbel"/>
          <w:sz w:val="24"/>
          <w:szCs w:val="22"/>
        </w:rPr>
        <w:t xml:space="preserve">Fi </w:t>
      </w:r>
      <w:r w:rsidRPr="00E350F1">
        <w:rPr>
          <w:rFonts w:ascii="Corbel" w:hAnsi="Corbel"/>
          <w:sz w:val="24"/>
          <w:szCs w:val="22"/>
        </w:rPr>
        <w:t xml:space="preserve">: </w:t>
      </w:r>
      <w:r w:rsidR="006B609C" w:rsidRPr="00E350F1">
        <w:rPr>
          <w:rFonts w:ascii="Corbel" w:hAnsi="Corbel"/>
          <w:sz w:val="24"/>
          <w:szCs w:val="22"/>
        </w:rPr>
        <w:t>802</w:t>
      </w:r>
      <w:r w:rsidR="00AC699B" w:rsidRPr="00E350F1">
        <w:rPr>
          <w:rFonts w:ascii="Corbel" w:hAnsi="Corbel"/>
          <w:sz w:val="24"/>
          <w:szCs w:val="22"/>
        </w:rPr>
        <w:t xml:space="preserve">.11 b/g/n </w:t>
      </w:r>
      <w:r w:rsidRPr="00E350F1">
        <w:rPr>
          <w:rFonts w:ascii="Corbel" w:hAnsi="Corbel"/>
          <w:sz w:val="24"/>
          <w:szCs w:val="22"/>
        </w:rPr>
        <w:t>(</w:t>
      </w:r>
      <w:r w:rsidR="00E350F1" w:rsidRPr="00E350F1">
        <w:rPr>
          <w:rFonts w:ascii="Corbel" w:hAnsi="Corbel"/>
          <w:sz w:val="24"/>
          <w:szCs w:val="22"/>
        </w:rPr>
        <w:t>802.11n jusq</w:t>
      </w:r>
      <w:r w:rsidR="00E350F1">
        <w:rPr>
          <w:rFonts w:ascii="Corbel" w:hAnsi="Corbel"/>
          <w:sz w:val="24"/>
          <w:szCs w:val="22"/>
        </w:rPr>
        <w:t>u’à 150 Mbps)</w:t>
      </w:r>
    </w:p>
    <w:p w14:paraId="3DDB09FA" w14:textId="50B095B7" w:rsidR="00AC699B" w:rsidRPr="00D76889" w:rsidRDefault="00AC699B" w:rsidP="00D76889">
      <w:pPr>
        <w:pStyle w:val="Paragraphedeliste"/>
        <w:numPr>
          <w:ilvl w:val="0"/>
          <w:numId w:val="20"/>
        </w:numPr>
        <w:rPr>
          <w:rFonts w:ascii="Corbel" w:hAnsi="Corbel"/>
          <w:sz w:val="24"/>
          <w:szCs w:val="22"/>
          <w:lang w:val="en-US"/>
        </w:rPr>
      </w:pPr>
      <w:r w:rsidRPr="00D76889">
        <w:rPr>
          <w:rFonts w:ascii="Corbel" w:hAnsi="Corbel"/>
          <w:sz w:val="24"/>
          <w:szCs w:val="22"/>
          <w:lang w:val="en-US"/>
        </w:rPr>
        <w:t>Bluetooth : Classique / BLE</w:t>
      </w:r>
    </w:p>
    <w:p w14:paraId="216C6825" w14:textId="698FA7E6" w:rsidR="00273F1F" w:rsidRPr="00D76889" w:rsidRDefault="00273F1F" w:rsidP="00D76889">
      <w:pPr>
        <w:pStyle w:val="Paragraphedeliste"/>
        <w:numPr>
          <w:ilvl w:val="0"/>
          <w:numId w:val="20"/>
        </w:numPr>
        <w:rPr>
          <w:rFonts w:ascii="Corbel" w:hAnsi="Corbel"/>
          <w:sz w:val="24"/>
          <w:szCs w:val="22"/>
          <w:lang w:val="en-US"/>
        </w:rPr>
      </w:pPr>
      <w:r w:rsidRPr="00D76889">
        <w:rPr>
          <w:rFonts w:ascii="Corbel" w:hAnsi="Corbel"/>
          <w:sz w:val="24"/>
          <w:szCs w:val="22"/>
          <w:lang w:val="en-US"/>
        </w:rPr>
        <w:t>Antenne intégrée</w:t>
      </w:r>
    </w:p>
    <w:p w14:paraId="4729010A" w14:textId="054E8090" w:rsidR="00273F1F" w:rsidRPr="00D76889" w:rsidRDefault="00273F1F" w:rsidP="00D76889">
      <w:pPr>
        <w:pStyle w:val="Paragraphedeliste"/>
        <w:numPr>
          <w:ilvl w:val="0"/>
          <w:numId w:val="20"/>
        </w:numPr>
        <w:rPr>
          <w:rFonts w:ascii="Corbel" w:hAnsi="Corbel"/>
          <w:sz w:val="24"/>
          <w:szCs w:val="22"/>
        </w:rPr>
      </w:pPr>
      <w:r w:rsidRPr="00D76889">
        <w:rPr>
          <w:rFonts w:ascii="Corbel" w:hAnsi="Corbel"/>
          <w:sz w:val="24"/>
          <w:szCs w:val="22"/>
        </w:rPr>
        <w:t>Température de service</w:t>
      </w:r>
      <w:r w:rsidR="00E119E6" w:rsidRPr="00D76889">
        <w:rPr>
          <w:rFonts w:ascii="Corbel" w:hAnsi="Corbel"/>
          <w:sz w:val="24"/>
          <w:szCs w:val="22"/>
        </w:rPr>
        <w:t xml:space="preserve"> : -40 à 125 °C</w:t>
      </w:r>
    </w:p>
    <w:p w14:paraId="2FA6D248" w14:textId="4A5599D5" w:rsidR="00E119E6" w:rsidRPr="00D76889" w:rsidRDefault="00E119E6" w:rsidP="00D76889">
      <w:pPr>
        <w:pStyle w:val="Paragraphedeliste"/>
        <w:numPr>
          <w:ilvl w:val="0"/>
          <w:numId w:val="20"/>
        </w:numPr>
        <w:rPr>
          <w:rFonts w:ascii="Corbel" w:hAnsi="Corbel"/>
          <w:sz w:val="24"/>
          <w:szCs w:val="22"/>
        </w:rPr>
      </w:pPr>
      <w:r w:rsidRPr="00D76889">
        <w:rPr>
          <w:rFonts w:ascii="Corbel" w:hAnsi="Corbel"/>
          <w:sz w:val="24"/>
          <w:szCs w:val="22"/>
        </w:rPr>
        <w:t>Dimensions</w:t>
      </w:r>
      <w:r w:rsidR="006B013E" w:rsidRPr="00D76889">
        <w:rPr>
          <w:rFonts w:ascii="Corbel" w:hAnsi="Corbel"/>
          <w:sz w:val="24"/>
          <w:szCs w:val="22"/>
        </w:rPr>
        <w:t xml:space="preserve"> : </w:t>
      </w:r>
      <w:r w:rsidR="00950861">
        <w:rPr>
          <w:rFonts w:ascii="Corbel" w:hAnsi="Corbel"/>
          <w:sz w:val="24"/>
          <w:szCs w:val="22"/>
        </w:rPr>
        <w:t>56</w:t>
      </w:r>
      <w:r w:rsidRPr="00D76889">
        <w:rPr>
          <w:rFonts w:ascii="Corbel" w:hAnsi="Corbel"/>
          <w:sz w:val="24"/>
          <w:szCs w:val="22"/>
        </w:rPr>
        <w:t xml:space="preserve"> x 2</w:t>
      </w:r>
      <w:r w:rsidR="00950861">
        <w:rPr>
          <w:rFonts w:ascii="Corbel" w:hAnsi="Corbel"/>
          <w:sz w:val="24"/>
          <w:szCs w:val="22"/>
        </w:rPr>
        <w:t>8</w:t>
      </w:r>
      <w:r w:rsidRPr="00D76889">
        <w:rPr>
          <w:rFonts w:ascii="Corbel" w:hAnsi="Corbel"/>
          <w:sz w:val="24"/>
          <w:szCs w:val="22"/>
        </w:rPr>
        <w:t xml:space="preserve"> x 1</w:t>
      </w:r>
      <w:r w:rsidR="00950861">
        <w:rPr>
          <w:rFonts w:ascii="Corbel" w:hAnsi="Corbel"/>
          <w:sz w:val="24"/>
          <w:szCs w:val="22"/>
        </w:rPr>
        <w:t>3</w:t>
      </w:r>
      <w:r w:rsidRPr="00D76889">
        <w:rPr>
          <w:rFonts w:ascii="Corbel" w:hAnsi="Corbel"/>
          <w:sz w:val="24"/>
          <w:szCs w:val="22"/>
        </w:rPr>
        <w:t xml:space="preserve"> mm</w:t>
      </w:r>
    </w:p>
    <w:p w14:paraId="03557282" w14:textId="3FE27075" w:rsidR="006726CB" w:rsidRDefault="002E1DC9" w:rsidP="00D635EF">
      <w:pPr>
        <w:rPr>
          <w:rFonts w:ascii="Corbel" w:hAnsi="Corbel"/>
          <w:b/>
          <w:bCs/>
          <w:noProof/>
          <w:sz w:val="24"/>
          <w:szCs w:val="24"/>
          <w:u w:val="single"/>
        </w:rPr>
      </w:pPr>
      <w:r>
        <w:rPr>
          <w:rFonts w:ascii="Corbel" w:hAnsi="Corbel"/>
          <w:b/>
          <w:bCs/>
          <w:noProof/>
          <w:sz w:val="24"/>
          <w:szCs w:val="24"/>
          <w:u w:val="single"/>
        </w:rPr>
        <w:t>OLED</w:t>
      </w:r>
    </w:p>
    <w:p w14:paraId="6D010587" w14:textId="7A0FAB08" w:rsidR="00F259D5" w:rsidRDefault="009A7DC2" w:rsidP="00D635EF">
      <w:pPr>
        <w:rPr>
          <w:rFonts w:ascii="Corbel" w:hAnsi="Corbel"/>
          <w:noProof/>
          <w:sz w:val="24"/>
          <w:szCs w:val="24"/>
        </w:rPr>
      </w:pPr>
      <w:r>
        <w:rPr>
          <w:rFonts w:ascii="Corbel" w:hAnsi="Corbel"/>
          <w:noProof/>
          <w:sz w:val="24"/>
          <w:szCs w:val="24"/>
        </w:rPr>
        <w:t xml:space="preserve">C’est un composant électronique qui permet de produire de la lumière. </w:t>
      </w:r>
      <w:r w:rsidR="00E318F1">
        <w:rPr>
          <w:rFonts w:ascii="Corbel" w:hAnsi="Corbel"/>
          <w:noProof/>
          <w:sz w:val="24"/>
          <w:szCs w:val="24"/>
        </w:rPr>
        <w:t xml:space="preserve">La technologie OLED est utilisée </w:t>
      </w:r>
      <w:r w:rsidR="003F2F00">
        <w:rPr>
          <w:rFonts w:ascii="Corbel" w:hAnsi="Corbel"/>
          <w:noProof/>
          <w:sz w:val="24"/>
          <w:szCs w:val="24"/>
        </w:rPr>
        <w:t>pour l’affichage et elle possède des avantages intéressants</w:t>
      </w:r>
      <w:r w:rsidR="00ED0622">
        <w:rPr>
          <w:rFonts w:ascii="Corbel" w:hAnsi="Corbel"/>
          <w:noProof/>
          <w:sz w:val="24"/>
          <w:szCs w:val="24"/>
        </w:rPr>
        <w:t xml:space="preserve"> par rapport à la technologie dominante des afficheurs à cristaux liquides (LCD)</w:t>
      </w:r>
      <w:r w:rsidR="00C57D11">
        <w:rPr>
          <w:rFonts w:ascii="Corbel" w:hAnsi="Corbel"/>
          <w:noProof/>
          <w:sz w:val="24"/>
          <w:szCs w:val="24"/>
        </w:rPr>
        <w:t>. En effet, la propriété électroluminescente de l’OLED</w:t>
      </w:r>
      <w:r w:rsidR="00EE14E7">
        <w:rPr>
          <w:rFonts w:ascii="Corbel" w:hAnsi="Corbel"/>
          <w:noProof/>
          <w:sz w:val="24"/>
          <w:szCs w:val="24"/>
        </w:rPr>
        <w:t xml:space="preserve"> ne nécessite pas l’introduction d’un rétroéclairage ce qui confère à l’écran des niveaux de gris plus profonds et une épaisseur moindre</w:t>
      </w:r>
      <w:r w:rsidR="00BA14CD">
        <w:rPr>
          <w:rFonts w:ascii="Corbel" w:hAnsi="Corbel"/>
          <w:noProof/>
          <w:sz w:val="24"/>
          <w:szCs w:val="24"/>
        </w:rPr>
        <w:t xml:space="preserve"> avec un temps de réponse </w:t>
      </w:r>
      <w:r w:rsidR="005567B3">
        <w:rPr>
          <w:rFonts w:ascii="Corbel" w:hAnsi="Corbel"/>
          <w:noProof/>
          <w:sz w:val="24"/>
          <w:szCs w:val="24"/>
        </w:rPr>
        <w:t>&lt; 0,1 ms</w:t>
      </w:r>
      <w:r w:rsidR="00EE14E7">
        <w:rPr>
          <w:rFonts w:ascii="Corbel" w:hAnsi="Corbel"/>
          <w:noProof/>
          <w:sz w:val="24"/>
          <w:szCs w:val="24"/>
        </w:rPr>
        <w:t>.</w:t>
      </w:r>
    </w:p>
    <w:p w14:paraId="04716E65" w14:textId="6B854C5B" w:rsidR="00110C57" w:rsidRPr="00251A1A" w:rsidRDefault="00110C57" w:rsidP="00D635EF">
      <w:pPr>
        <w:rPr>
          <w:rFonts w:ascii="Corbel" w:hAnsi="Corbel"/>
          <w:noProof/>
          <w:sz w:val="24"/>
          <w:szCs w:val="24"/>
        </w:rPr>
      </w:pPr>
      <w:r>
        <w:rPr>
          <w:rFonts w:ascii="Corbel" w:hAnsi="Corbel"/>
          <w:noProof/>
          <w:sz w:val="24"/>
          <w:szCs w:val="24"/>
        </w:rPr>
        <w:t xml:space="preserve">Le principal défaut des OLED est leur durée e vie </w:t>
      </w:r>
      <w:r w:rsidR="005F0B21">
        <w:rPr>
          <w:rFonts w:ascii="Corbel" w:hAnsi="Corbel"/>
          <w:noProof/>
          <w:sz w:val="24"/>
          <w:szCs w:val="24"/>
        </w:rPr>
        <w:t>(environ 14 000 heures), notamment pour les OLED bleues.</w:t>
      </w:r>
    </w:p>
    <w:p w14:paraId="4DF699A4" w14:textId="5B3E01C1" w:rsidR="00861760" w:rsidRDefault="00861760" w:rsidP="00D635EF">
      <w:pPr>
        <w:rPr>
          <w:rFonts w:ascii="Corbel" w:hAnsi="Corbel"/>
          <w:b/>
          <w:bCs/>
          <w:noProof/>
          <w:sz w:val="24"/>
          <w:szCs w:val="24"/>
          <w:u w:val="single"/>
        </w:rPr>
      </w:pPr>
      <w:r>
        <w:rPr>
          <w:rFonts w:ascii="Corbel" w:hAnsi="Corbel"/>
          <w:b/>
          <w:bCs/>
          <w:noProof/>
          <w:sz w:val="24"/>
          <w:szCs w:val="24"/>
          <w:u w:val="single"/>
        </w:rPr>
        <w:t>DHT11</w:t>
      </w:r>
    </w:p>
    <w:p w14:paraId="74D630BC" w14:textId="7FF53B8F" w:rsidR="00F259D5" w:rsidRPr="00251A1A" w:rsidRDefault="005465FD" w:rsidP="00D635EF">
      <w:pPr>
        <w:rPr>
          <w:rFonts w:ascii="Corbel" w:hAnsi="Corbel"/>
          <w:noProof/>
          <w:sz w:val="24"/>
          <w:szCs w:val="24"/>
        </w:rPr>
      </w:pPr>
      <w:r>
        <w:rPr>
          <w:rFonts w:ascii="Corbel" w:hAnsi="Corbel"/>
          <w:noProof/>
          <w:sz w:val="24"/>
          <w:szCs w:val="24"/>
        </w:rPr>
        <w:t xml:space="preserve">Le Détecteur d’Humidité et Température est un capteur </w:t>
      </w:r>
      <w:r w:rsidR="0068459B">
        <w:rPr>
          <w:rFonts w:ascii="Corbel" w:hAnsi="Corbel"/>
          <w:noProof/>
          <w:sz w:val="24"/>
          <w:szCs w:val="24"/>
        </w:rPr>
        <w:t>numérique</w:t>
      </w:r>
      <w:r w:rsidR="00B97FF3">
        <w:rPr>
          <w:rFonts w:ascii="Corbel" w:hAnsi="Corbel"/>
          <w:noProof/>
          <w:sz w:val="24"/>
          <w:szCs w:val="24"/>
        </w:rPr>
        <w:t xml:space="preserve"> de </w:t>
      </w:r>
      <w:r w:rsidR="00B97FF3">
        <w:rPr>
          <w:rFonts w:ascii="Corbel" w:hAnsi="Corbel"/>
          <w:noProof/>
          <w:sz w:val="24"/>
          <w:szCs w:val="24"/>
        </w:rPr>
        <w:t>de température et d’humidité.</w:t>
      </w:r>
      <w:r w:rsidR="00B97FF3">
        <w:rPr>
          <w:rFonts w:ascii="Corbel" w:hAnsi="Corbel"/>
          <w:noProof/>
          <w:sz w:val="24"/>
          <w:szCs w:val="24"/>
        </w:rPr>
        <w:t xml:space="preserve"> Il utilise un capteur d’humidité capacitif</w:t>
      </w:r>
      <w:r w:rsidR="00877EFE">
        <w:rPr>
          <w:rFonts w:ascii="Corbel" w:hAnsi="Corbel"/>
          <w:noProof/>
          <w:sz w:val="24"/>
          <w:szCs w:val="24"/>
        </w:rPr>
        <w:t xml:space="preserve"> et une thermistance pour mesurer l’air ambiant et renvoie en</w:t>
      </w:r>
      <w:r w:rsidR="00E874A9">
        <w:rPr>
          <w:rFonts w:ascii="Corbel" w:hAnsi="Corbel"/>
          <w:noProof/>
          <w:sz w:val="24"/>
          <w:szCs w:val="24"/>
        </w:rPr>
        <w:t xml:space="preserve"> sortie </w:t>
      </w:r>
      <w:r w:rsidR="00042F35">
        <w:rPr>
          <w:rFonts w:ascii="Corbel" w:hAnsi="Corbel"/>
          <w:noProof/>
          <w:sz w:val="24"/>
          <w:szCs w:val="24"/>
        </w:rPr>
        <w:t xml:space="preserve">un </w:t>
      </w:r>
      <w:r w:rsidR="00E874A9">
        <w:rPr>
          <w:rFonts w:ascii="Corbel" w:hAnsi="Corbel"/>
          <w:noProof/>
          <w:sz w:val="24"/>
          <w:szCs w:val="24"/>
        </w:rPr>
        <w:t>signal numérique.</w:t>
      </w:r>
      <w:r w:rsidR="002058B8">
        <w:rPr>
          <w:rFonts w:ascii="Corbel" w:hAnsi="Corbel"/>
          <w:noProof/>
          <w:sz w:val="24"/>
          <w:szCs w:val="24"/>
        </w:rPr>
        <w:t xml:space="preserve"> Facile à utiliser mais nécessite un certain timing </w:t>
      </w:r>
      <w:r w:rsidR="00EA4217">
        <w:rPr>
          <w:rFonts w:ascii="Corbel" w:hAnsi="Corbel"/>
          <w:noProof/>
          <w:sz w:val="24"/>
          <w:szCs w:val="24"/>
        </w:rPr>
        <w:t>pour saisir les données.</w:t>
      </w:r>
      <w:r w:rsidR="00AA4D8C">
        <w:rPr>
          <w:rFonts w:ascii="Corbel" w:hAnsi="Corbel"/>
          <w:noProof/>
          <w:sz w:val="24"/>
          <w:szCs w:val="24"/>
        </w:rPr>
        <w:t xml:space="preserve"> Le véritable problème est que les d</w:t>
      </w:r>
      <w:r w:rsidR="00EA4217">
        <w:rPr>
          <w:rFonts w:ascii="Corbel" w:hAnsi="Corbel"/>
          <w:noProof/>
          <w:sz w:val="24"/>
          <w:szCs w:val="24"/>
        </w:rPr>
        <w:t xml:space="preserve">onnées ne peuvent pas être obtenues </w:t>
      </w:r>
      <w:r w:rsidR="00AA4D8C">
        <w:rPr>
          <w:rFonts w:ascii="Corbel" w:hAnsi="Corbel"/>
          <w:noProof/>
          <w:sz w:val="24"/>
          <w:szCs w:val="24"/>
        </w:rPr>
        <w:t>qu’une fois max. toutes les 2 secondes.</w:t>
      </w:r>
    </w:p>
    <w:p w14:paraId="76E777EC" w14:textId="5818A484" w:rsidR="00861760" w:rsidRDefault="00861760" w:rsidP="00D635EF">
      <w:pPr>
        <w:rPr>
          <w:rFonts w:ascii="Corbel" w:hAnsi="Corbel"/>
          <w:b/>
          <w:bCs/>
          <w:noProof/>
          <w:sz w:val="24"/>
          <w:szCs w:val="24"/>
          <w:u w:val="single"/>
        </w:rPr>
      </w:pPr>
      <w:r>
        <w:rPr>
          <w:rFonts w:ascii="Corbel" w:hAnsi="Corbel"/>
          <w:b/>
          <w:bCs/>
          <w:noProof/>
          <w:sz w:val="24"/>
          <w:szCs w:val="24"/>
          <w:u w:val="single"/>
        </w:rPr>
        <w:t>LDR</w:t>
      </w:r>
    </w:p>
    <w:p w14:paraId="446C3E7C" w14:textId="19AE9A55" w:rsidR="00F259D5" w:rsidRPr="00251A1A" w:rsidRDefault="00970E20" w:rsidP="00D635EF">
      <w:pPr>
        <w:rPr>
          <w:rFonts w:ascii="Corbel" w:hAnsi="Corbel"/>
          <w:noProof/>
          <w:sz w:val="24"/>
          <w:szCs w:val="24"/>
        </w:rPr>
      </w:pPr>
      <w:r>
        <w:rPr>
          <w:rFonts w:ascii="Corbel" w:hAnsi="Corbel"/>
          <w:noProof/>
          <w:sz w:val="24"/>
          <w:szCs w:val="24"/>
        </w:rPr>
        <w:t xml:space="preserve">Il s’agit ici d’un composant électronique </w:t>
      </w:r>
      <w:r w:rsidR="002A03F2">
        <w:rPr>
          <w:rFonts w:ascii="Corbel" w:hAnsi="Corbel"/>
          <w:noProof/>
          <w:sz w:val="24"/>
          <w:szCs w:val="24"/>
        </w:rPr>
        <w:t>ayant une résistivité variable en fonction de la lumière incidente</w:t>
      </w:r>
      <w:r w:rsidR="000E6F05">
        <w:rPr>
          <w:rFonts w:ascii="Corbel" w:hAnsi="Corbel"/>
          <w:noProof/>
          <w:sz w:val="24"/>
          <w:szCs w:val="24"/>
        </w:rPr>
        <w:t xml:space="preserve"> : moins </w:t>
      </w:r>
      <w:r w:rsidR="00283D10">
        <w:rPr>
          <w:rFonts w:ascii="Corbel" w:hAnsi="Corbel"/>
          <w:noProof/>
          <w:sz w:val="24"/>
          <w:szCs w:val="24"/>
        </w:rPr>
        <w:t xml:space="preserve">il est éclairé, plus sa resistivité augmente. </w:t>
      </w:r>
      <w:r w:rsidR="00FA41F9">
        <w:rPr>
          <w:rFonts w:ascii="Corbel" w:hAnsi="Corbel"/>
          <w:noProof/>
          <w:sz w:val="24"/>
          <w:szCs w:val="24"/>
        </w:rPr>
        <w:t>Possédant plusieurs avantages à savoir</w:t>
      </w:r>
      <w:r w:rsidR="0000559A">
        <w:rPr>
          <w:rFonts w:ascii="Corbel" w:hAnsi="Corbel"/>
          <w:noProof/>
          <w:sz w:val="24"/>
          <w:szCs w:val="24"/>
        </w:rPr>
        <w:t> : facilité de mise en œuvre, faible coût et sensibilité élevée</w:t>
      </w:r>
      <w:r w:rsidR="004F1980">
        <w:rPr>
          <w:rFonts w:ascii="Corbel" w:hAnsi="Corbel"/>
          <w:noProof/>
          <w:sz w:val="24"/>
          <w:szCs w:val="24"/>
        </w:rPr>
        <w:t xml:space="preserve">, il a aussi des inconvénients tels que : </w:t>
      </w:r>
      <w:r w:rsidR="00185490">
        <w:rPr>
          <w:rFonts w:ascii="Corbel" w:hAnsi="Corbel"/>
          <w:noProof/>
          <w:sz w:val="24"/>
          <w:szCs w:val="24"/>
        </w:rPr>
        <w:t>instabilité à longue(vieillissement dû aux échauffements)</w:t>
      </w:r>
      <w:r w:rsidR="0009492E">
        <w:rPr>
          <w:rFonts w:ascii="Corbel" w:hAnsi="Corbel"/>
          <w:noProof/>
          <w:sz w:val="24"/>
          <w:szCs w:val="24"/>
        </w:rPr>
        <w:t xml:space="preserve"> et un</w:t>
      </w:r>
      <w:r w:rsidR="00185490">
        <w:rPr>
          <w:rFonts w:ascii="Corbel" w:hAnsi="Corbel"/>
          <w:noProof/>
          <w:sz w:val="24"/>
          <w:szCs w:val="24"/>
        </w:rPr>
        <w:t xml:space="preserve"> temps de réponse élevé</w:t>
      </w:r>
      <w:r w:rsidR="00FB6CB3">
        <w:rPr>
          <w:rFonts w:ascii="Corbel" w:hAnsi="Corbel"/>
          <w:noProof/>
          <w:sz w:val="24"/>
          <w:szCs w:val="24"/>
        </w:rPr>
        <w:t xml:space="preserve"> (0,1 µs à 100 ms</w:t>
      </w:r>
      <w:r w:rsidR="0009492E">
        <w:rPr>
          <w:rFonts w:ascii="Corbel" w:hAnsi="Corbel"/>
          <w:noProof/>
          <w:sz w:val="24"/>
          <w:szCs w:val="24"/>
        </w:rPr>
        <w:t>).</w:t>
      </w:r>
    </w:p>
    <w:p w14:paraId="7E32F52A" w14:textId="07A5EF6B" w:rsidR="00861760" w:rsidRDefault="00861760" w:rsidP="00D635EF">
      <w:pPr>
        <w:rPr>
          <w:rFonts w:ascii="Corbel" w:hAnsi="Corbel"/>
          <w:b/>
          <w:bCs/>
          <w:noProof/>
          <w:sz w:val="24"/>
          <w:szCs w:val="24"/>
          <w:u w:val="single"/>
        </w:rPr>
      </w:pPr>
      <w:r>
        <w:rPr>
          <w:rFonts w:ascii="Corbel" w:hAnsi="Corbel"/>
          <w:b/>
          <w:bCs/>
          <w:noProof/>
          <w:sz w:val="24"/>
          <w:szCs w:val="24"/>
          <w:u w:val="single"/>
        </w:rPr>
        <w:t>BUZZER</w:t>
      </w:r>
    </w:p>
    <w:p w14:paraId="03DEA395" w14:textId="3ED30961" w:rsidR="00F259D5" w:rsidRPr="00251A1A" w:rsidRDefault="00FD3C41" w:rsidP="00D635EF">
      <w:pPr>
        <w:rPr>
          <w:rFonts w:ascii="Corbel" w:hAnsi="Corbel"/>
          <w:noProof/>
          <w:sz w:val="24"/>
          <w:szCs w:val="24"/>
        </w:rPr>
      </w:pPr>
      <w:r w:rsidRPr="00251A1A">
        <w:rPr>
          <w:rFonts w:ascii="Corbel" w:hAnsi="Corbel"/>
          <w:noProof/>
          <w:sz w:val="24"/>
          <w:szCs w:val="24"/>
        </w:rPr>
        <w:t>C</w:t>
      </w:r>
    </w:p>
    <w:p w14:paraId="05C80B1C" w14:textId="3A253156" w:rsidR="00F259D5" w:rsidRPr="00E119E6" w:rsidRDefault="00F259D5" w:rsidP="00D635EF">
      <w:pPr>
        <w:rPr>
          <w:rFonts w:ascii="Corbel" w:hAnsi="Corbel"/>
          <w:b/>
          <w:bCs/>
          <w:noProof/>
          <w:sz w:val="24"/>
          <w:szCs w:val="24"/>
          <w:u w:val="single"/>
        </w:rPr>
      </w:pPr>
      <w:r>
        <w:rPr>
          <w:rFonts w:ascii="Corbel" w:hAnsi="Corbel"/>
          <w:b/>
          <w:bCs/>
          <w:noProof/>
          <w:sz w:val="24"/>
          <w:szCs w:val="24"/>
          <w:u w:val="single"/>
        </w:rPr>
        <w:t>RGB</w:t>
      </w:r>
    </w:p>
    <w:p w14:paraId="0070FD19" w14:textId="6588970D" w:rsidR="006726CB" w:rsidRPr="00251A1A" w:rsidRDefault="00FD3C41" w:rsidP="00D635EF">
      <w:pPr>
        <w:rPr>
          <w:rFonts w:ascii="Corbel" w:hAnsi="Corbel"/>
          <w:noProof/>
          <w:sz w:val="24"/>
          <w:szCs w:val="24"/>
        </w:rPr>
      </w:pPr>
      <w:r w:rsidRPr="00251A1A">
        <w:rPr>
          <w:rFonts w:ascii="Corbel" w:hAnsi="Corbel"/>
          <w:noProof/>
          <w:sz w:val="24"/>
          <w:szCs w:val="24"/>
        </w:rPr>
        <w:t>D</w:t>
      </w:r>
    </w:p>
    <w:p w14:paraId="6499A801" w14:textId="77777777" w:rsidR="006726CB" w:rsidRPr="00E119E6" w:rsidRDefault="006726CB" w:rsidP="00D635EF">
      <w:pPr>
        <w:rPr>
          <w:rFonts w:ascii="Corbel" w:hAnsi="Corbel"/>
          <w:b/>
          <w:bCs/>
          <w:noProof/>
          <w:sz w:val="24"/>
          <w:szCs w:val="24"/>
          <w:u w:val="single"/>
        </w:rPr>
      </w:pPr>
    </w:p>
    <w:p w14:paraId="257AB9FC" w14:textId="77777777" w:rsidR="006726CB" w:rsidRPr="00E119E6" w:rsidRDefault="006726CB" w:rsidP="00D635EF">
      <w:pPr>
        <w:rPr>
          <w:rFonts w:ascii="Corbel" w:hAnsi="Corbel"/>
          <w:b/>
          <w:bCs/>
          <w:noProof/>
          <w:sz w:val="24"/>
          <w:szCs w:val="24"/>
          <w:u w:val="single"/>
        </w:rPr>
      </w:pPr>
    </w:p>
    <w:p w14:paraId="0A562456" w14:textId="77777777" w:rsidR="006726CB" w:rsidRPr="00E119E6" w:rsidRDefault="006726CB" w:rsidP="00D635EF">
      <w:pPr>
        <w:rPr>
          <w:rFonts w:ascii="Corbel" w:hAnsi="Corbel"/>
          <w:b/>
          <w:bCs/>
          <w:noProof/>
          <w:sz w:val="24"/>
          <w:szCs w:val="24"/>
          <w:u w:val="single"/>
        </w:rPr>
      </w:pPr>
    </w:p>
    <w:p w14:paraId="52839FCA" w14:textId="77777777" w:rsidR="006726CB" w:rsidRPr="00E119E6" w:rsidRDefault="006726CB" w:rsidP="00D635EF">
      <w:pPr>
        <w:rPr>
          <w:rFonts w:ascii="Corbel" w:hAnsi="Corbel"/>
          <w:b/>
          <w:bCs/>
          <w:noProof/>
          <w:sz w:val="24"/>
          <w:szCs w:val="24"/>
          <w:u w:val="single"/>
        </w:rPr>
      </w:pPr>
    </w:p>
    <w:p w14:paraId="79649BBC" w14:textId="77777777" w:rsidR="006726CB" w:rsidRPr="00E119E6" w:rsidRDefault="006726CB" w:rsidP="00D635EF">
      <w:pPr>
        <w:rPr>
          <w:rFonts w:ascii="Corbel" w:hAnsi="Corbel"/>
          <w:b/>
          <w:bCs/>
          <w:noProof/>
          <w:sz w:val="24"/>
          <w:szCs w:val="24"/>
          <w:u w:val="single"/>
        </w:rPr>
      </w:pPr>
    </w:p>
    <w:p w14:paraId="503AB88F" w14:textId="77777777" w:rsidR="006726CB" w:rsidRPr="00E119E6" w:rsidRDefault="006726CB" w:rsidP="00D635EF">
      <w:pPr>
        <w:rPr>
          <w:rFonts w:ascii="Corbel" w:hAnsi="Corbel"/>
          <w:b/>
          <w:bCs/>
          <w:noProof/>
          <w:sz w:val="24"/>
          <w:szCs w:val="24"/>
          <w:u w:val="single"/>
        </w:rPr>
      </w:pPr>
    </w:p>
    <w:p w14:paraId="2C8E8065" w14:textId="77777777" w:rsidR="006726CB" w:rsidRPr="00E119E6" w:rsidRDefault="006726CB" w:rsidP="00D635EF">
      <w:pPr>
        <w:rPr>
          <w:rFonts w:ascii="Corbel" w:hAnsi="Corbel"/>
          <w:b/>
          <w:bCs/>
          <w:noProof/>
          <w:sz w:val="24"/>
          <w:szCs w:val="24"/>
          <w:u w:val="single"/>
        </w:rPr>
      </w:pPr>
    </w:p>
    <w:p w14:paraId="79B2A780" w14:textId="550034E3" w:rsidR="00D00DB7" w:rsidRPr="00E119E6" w:rsidRDefault="00D00DB7" w:rsidP="00D635EF">
      <w:pPr>
        <w:rPr>
          <w:rFonts w:ascii="Corbel" w:hAnsi="Corbel"/>
          <w:sz w:val="24"/>
          <w:szCs w:val="24"/>
        </w:rPr>
      </w:pPr>
    </w:p>
    <w:p w14:paraId="09E42C50" w14:textId="0F0B330F" w:rsidR="007E2ED4" w:rsidRPr="007352B8" w:rsidRDefault="00443263" w:rsidP="002C227E">
      <w:pPr>
        <w:pStyle w:val="Titre2"/>
        <w:rPr>
          <w:rFonts w:ascii="Corbel" w:hAnsi="Corbel"/>
          <w:b w:val="0"/>
          <w:bCs/>
          <w:sz w:val="28"/>
          <w:szCs w:val="28"/>
          <w:u w:val="single"/>
        </w:rPr>
      </w:pPr>
      <w:bookmarkStart w:id="12" w:name="_Toc123846940"/>
      <w:r w:rsidRPr="007352B8">
        <w:rPr>
          <w:rFonts w:ascii="Corbel" w:hAnsi="Corbel"/>
          <w:b w:val="0"/>
          <w:bCs/>
          <w:sz w:val="28"/>
          <w:szCs w:val="28"/>
          <w:u w:val="single"/>
        </w:rPr>
        <w:t>Code source :</w:t>
      </w:r>
      <w:bookmarkEnd w:id="12"/>
    </w:p>
    <w:p w14:paraId="66A7735A" w14:textId="77777777" w:rsidR="002C227E" w:rsidRPr="007352B8" w:rsidRDefault="002C227E" w:rsidP="002C227E">
      <w:pPr>
        <w:rPr>
          <w:rFonts w:ascii="Corbel" w:hAnsi="Corbel"/>
          <w:sz w:val="24"/>
          <w:szCs w:val="24"/>
        </w:rPr>
      </w:pPr>
    </w:p>
    <w:p w14:paraId="24912F44" w14:textId="77777777" w:rsidR="00C924BE" w:rsidRPr="007352B8" w:rsidRDefault="00C924BE" w:rsidP="002C227E">
      <w:pPr>
        <w:rPr>
          <w:rFonts w:ascii="Corbel" w:hAnsi="Corbel"/>
          <w:sz w:val="24"/>
          <w:szCs w:val="24"/>
        </w:rPr>
      </w:pPr>
    </w:p>
    <w:p w14:paraId="650D28F6" w14:textId="47E4AD08" w:rsidR="002C227E" w:rsidRPr="007352B8" w:rsidRDefault="002C227E" w:rsidP="00561502">
      <w:pPr>
        <w:pStyle w:val="Titre2"/>
        <w:rPr>
          <w:rFonts w:ascii="Corbel" w:hAnsi="Corbel"/>
          <w:b w:val="0"/>
          <w:bCs/>
          <w:sz w:val="28"/>
          <w:szCs w:val="28"/>
          <w:u w:val="single"/>
        </w:rPr>
      </w:pPr>
      <w:bookmarkStart w:id="13" w:name="_Toc123846941"/>
      <w:r w:rsidRPr="007352B8">
        <w:rPr>
          <w:rFonts w:ascii="Corbel" w:hAnsi="Corbel"/>
          <w:b w:val="0"/>
          <w:bCs/>
          <w:sz w:val="28"/>
          <w:szCs w:val="28"/>
          <w:u w:val="single"/>
        </w:rPr>
        <w:t>Analyse du code</w:t>
      </w:r>
      <w:r w:rsidR="00561502" w:rsidRPr="007352B8">
        <w:rPr>
          <w:rFonts w:ascii="Corbel" w:hAnsi="Corbel"/>
          <w:b w:val="0"/>
          <w:bCs/>
          <w:sz w:val="28"/>
          <w:szCs w:val="28"/>
          <w:u w:val="single"/>
        </w:rPr>
        <w:t> :</w:t>
      </w:r>
      <w:bookmarkEnd w:id="13"/>
    </w:p>
    <w:p w14:paraId="5A061A08" w14:textId="77777777" w:rsidR="006726CB" w:rsidRPr="007352B8" w:rsidRDefault="006726CB" w:rsidP="00167CF3">
      <w:pPr>
        <w:rPr>
          <w:rFonts w:ascii="Corbel" w:hAnsi="Corbel"/>
          <w:sz w:val="24"/>
          <w:szCs w:val="24"/>
          <w:lang w:val="fr-FR"/>
        </w:rPr>
      </w:pPr>
    </w:p>
    <w:p w14:paraId="2B748A15" w14:textId="602CCE38" w:rsidR="000E47B7" w:rsidRPr="0016703E" w:rsidRDefault="00167CF3" w:rsidP="000E47B7">
      <w:pPr>
        <w:pStyle w:val="Titre2"/>
        <w:rPr>
          <w:rFonts w:ascii="Corbel" w:hAnsi="Corbel"/>
          <w:b w:val="0"/>
          <w:bCs/>
          <w:sz w:val="28"/>
          <w:szCs w:val="28"/>
          <w:u w:val="single"/>
        </w:rPr>
      </w:pPr>
      <w:bookmarkStart w:id="14" w:name="_Toc123846942"/>
      <w:r w:rsidRPr="0016703E">
        <w:rPr>
          <w:rFonts w:ascii="Corbel" w:hAnsi="Corbel"/>
          <w:b w:val="0"/>
          <w:bCs/>
          <w:sz w:val="28"/>
          <w:szCs w:val="28"/>
          <w:u w:val="single"/>
        </w:rPr>
        <w:t xml:space="preserve">Conclusion </w:t>
      </w:r>
      <w:r w:rsidR="005E569E" w:rsidRPr="0016703E">
        <w:rPr>
          <w:rFonts w:ascii="Corbel" w:hAnsi="Corbel"/>
          <w:b w:val="0"/>
          <w:bCs/>
          <w:sz w:val="28"/>
          <w:szCs w:val="28"/>
          <w:u w:val="single"/>
        </w:rPr>
        <w:t>partielle</w:t>
      </w:r>
      <w:r w:rsidRPr="0016703E">
        <w:rPr>
          <w:rFonts w:ascii="Corbel" w:hAnsi="Corbel"/>
          <w:b w:val="0"/>
          <w:bCs/>
          <w:sz w:val="28"/>
          <w:szCs w:val="28"/>
          <w:u w:val="single"/>
        </w:rPr>
        <w:t xml:space="preserve"> :</w:t>
      </w:r>
      <w:bookmarkEnd w:id="14"/>
      <w:r w:rsidRPr="0016703E">
        <w:rPr>
          <w:rFonts w:ascii="Corbel" w:hAnsi="Corbel"/>
          <w:b w:val="0"/>
          <w:bCs/>
          <w:sz w:val="28"/>
          <w:szCs w:val="28"/>
          <w:u w:val="single"/>
        </w:rPr>
        <w:t xml:space="preserve"> </w:t>
      </w:r>
    </w:p>
    <w:p w14:paraId="2A82CC3F" w14:textId="77777777" w:rsidR="00167CF3" w:rsidRPr="007352B8" w:rsidRDefault="00167CF3" w:rsidP="00561502">
      <w:pPr>
        <w:rPr>
          <w:rFonts w:ascii="Corbel" w:hAnsi="Corbel"/>
          <w:sz w:val="24"/>
          <w:szCs w:val="24"/>
        </w:rPr>
      </w:pPr>
    </w:p>
    <w:p w14:paraId="130D492B" w14:textId="5E619FC4" w:rsidR="00C011F1" w:rsidRPr="00A850F5" w:rsidRDefault="00C011F1" w:rsidP="007513AF">
      <w:pPr>
        <w:jc w:val="center"/>
        <w:rPr>
          <w:rStyle w:val="Titre1Car"/>
          <w:rFonts w:ascii="Corbel" w:hAnsi="Corbel"/>
          <w:sz w:val="24"/>
          <w:szCs w:val="24"/>
          <w:u w:val="single"/>
        </w:rPr>
      </w:pPr>
      <w:r w:rsidRPr="007352B8">
        <w:rPr>
          <w:rFonts w:ascii="Corbel" w:hAnsi="Corbel" w:cs="Calibri"/>
          <w:color w:val="000000"/>
          <w:sz w:val="24"/>
          <w:szCs w:val="24"/>
          <w:shd w:val="clear" w:color="auto" w:fill="FFFFFF"/>
        </w:rPr>
        <w:br/>
      </w:r>
      <w:bookmarkStart w:id="15" w:name="_Toc123846943"/>
      <w:r w:rsidR="007513AF" w:rsidRPr="00A850F5">
        <w:rPr>
          <w:rStyle w:val="Titre1Car"/>
          <w:rFonts w:ascii="Corbel" w:hAnsi="Corbel"/>
          <w:sz w:val="32"/>
          <w:szCs w:val="32"/>
          <w:u w:val="single"/>
        </w:rPr>
        <w:t>PARTIE</w:t>
      </w:r>
      <w:r w:rsidR="005E569E" w:rsidRPr="00A850F5">
        <w:rPr>
          <w:rStyle w:val="Titre1Car"/>
          <w:rFonts w:ascii="Corbel" w:hAnsi="Corbel"/>
          <w:sz w:val="32"/>
          <w:szCs w:val="32"/>
        </w:rPr>
        <w:t xml:space="preserve"> : </w:t>
      </w:r>
      <w:r w:rsidR="005E569E" w:rsidRPr="00A850F5">
        <w:rPr>
          <w:rStyle w:val="Titre1Car"/>
          <w:rFonts w:ascii="Corbel" w:hAnsi="Corbel"/>
          <w:sz w:val="32"/>
          <w:szCs w:val="32"/>
          <w:u w:val="single"/>
        </w:rPr>
        <w:t>INDUSTRIE 4.0</w:t>
      </w:r>
      <w:bookmarkEnd w:id="15"/>
    </w:p>
    <w:p w14:paraId="02C25F2C" w14:textId="6617EF30" w:rsidR="00C011F1" w:rsidRPr="007352B8" w:rsidRDefault="00397272" w:rsidP="00750330">
      <w:pPr>
        <w:pStyle w:val="Titre2"/>
        <w:rPr>
          <w:rStyle w:val="Titre1Car"/>
          <w:rFonts w:ascii="Corbel" w:hAnsi="Corbel"/>
          <w:bCs/>
          <w:u w:val="single"/>
        </w:rPr>
      </w:pPr>
      <w:bookmarkStart w:id="16" w:name="_Toc123846944"/>
      <w:r w:rsidRPr="007352B8">
        <w:rPr>
          <w:rStyle w:val="Titre1Car"/>
          <w:rFonts w:ascii="Corbel" w:hAnsi="Corbel"/>
          <w:bCs/>
          <w:u w:val="single"/>
        </w:rPr>
        <w:t xml:space="preserve">Structure des </w:t>
      </w:r>
      <w:r w:rsidR="00787E6F" w:rsidRPr="007352B8">
        <w:rPr>
          <w:rStyle w:val="Titre1Car"/>
          <w:rFonts w:ascii="Corbel" w:hAnsi="Corbel"/>
          <w:bCs/>
          <w:u w:val="single"/>
        </w:rPr>
        <w:t>d</w:t>
      </w:r>
      <w:r w:rsidRPr="007352B8">
        <w:rPr>
          <w:rStyle w:val="Titre1Car"/>
          <w:rFonts w:ascii="Corbel" w:hAnsi="Corbel"/>
          <w:bCs/>
          <w:u w:val="single"/>
        </w:rPr>
        <w:t>ashboards</w:t>
      </w:r>
      <w:r w:rsidR="0084735A" w:rsidRPr="007352B8">
        <w:rPr>
          <w:rStyle w:val="Titre1Car"/>
          <w:rFonts w:ascii="Corbel" w:hAnsi="Corbel"/>
          <w:bCs/>
          <w:u w:val="single"/>
        </w:rPr>
        <w:t> :</w:t>
      </w:r>
      <w:bookmarkEnd w:id="16"/>
    </w:p>
    <w:p w14:paraId="07F4B77A" w14:textId="77777777" w:rsidR="000104BB" w:rsidRPr="007352B8" w:rsidRDefault="000104BB" w:rsidP="000104BB">
      <w:pPr>
        <w:rPr>
          <w:rFonts w:ascii="Corbel" w:hAnsi="Corbel"/>
          <w:sz w:val="24"/>
          <w:szCs w:val="24"/>
        </w:rPr>
      </w:pPr>
    </w:p>
    <w:p w14:paraId="2D7A4B57" w14:textId="0EAEBB91" w:rsidR="000104BB" w:rsidRPr="001F62B8" w:rsidRDefault="001F62B8" w:rsidP="001F62B8">
      <w:pPr>
        <w:pStyle w:val="Titre2"/>
        <w:rPr>
          <w:rFonts w:ascii="Corbel" w:hAnsi="Corbel"/>
          <w:b w:val="0"/>
          <w:bCs/>
          <w:sz w:val="28"/>
          <w:szCs w:val="28"/>
          <w:u w:val="single"/>
        </w:rPr>
      </w:pPr>
      <w:bookmarkStart w:id="17" w:name="_Toc123846945"/>
      <w:r w:rsidRPr="001F62B8">
        <w:rPr>
          <w:rFonts w:ascii="Corbel" w:hAnsi="Corbel"/>
          <w:b w:val="0"/>
          <w:bCs/>
          <w:sz w:val="28"/>
          <w:szCs w:val="28"/>
          <w:u w:val="single"/>
        </w:rPr>
        <w:t>Gestion des données :</w:t>
      </w:r>
      <w:bookmarkEnd w:id="17"/>
    </w:p>
    <w:p w14:paraId="59321A03" w14:textId="70D468B4" w:rsidR="00402452" w:rsidRPr="007352B8" w:rsidRDefault="00402452" w:rsidP="00750330">
      <w:pPr>
        <w:rPr>
          <w:rFonts w:ascii="Corbel" w:hAnsi="Corbel"/>
          <w:sz w:val="24"/>
          <w:szCs w:val="24"/>
        </w:rPr>
      </w:pPr>
    </w:p>
    <w:p w14:paraId="3186BFBE" w14:textId="58F55B0A" w:rsidR="0087048E" w:rsidRPr="007352B8" w:rsidRDefault="002B2B16" w:rsidP="0087048E">
      <w:pPr>
        <w:pStyle w:val="Titre2"/>
        <w:rPr>
          <w:rFonts w:ascii="Corbel" w:hAnsi="Corbel"/>
          <w:b w:val="0"/>
          <w:bCs/>
          <w:sz w:val="28"/>
          <w:szCs w:val="28"/>
          <w:u w:val="single"/>
        </w:rPr>
      </w:pPr>
      <w:bookmarkStart w:id="18" w:name="_Toc123846946"/>
      <w:r w:rsidRPr="007352B8">
        <w:rPr>
          <w:rFonts w:ascii="Corbel" w:hAnsi="Corbel"/>
          <w:b w:val="0"/>
          <w:bCs/>
          <w:sz w:val="28"/>
          <w:szCs w:val="28"/>
          <w:u w:val="single"/>
        </w:rPr>
        <w:t>Gestion des serveurs</w:t>
      </w:r>
      <w:r w:rsidR="0087048E" w:rsidRPr="007352B8">
        <w:rPr>
          <w:rFonts w:ascii="Corbel" w:hAnsi="Corbel"/>
          <w:b w:val="0"/>
          <w:bCs/>
          <w:sz w:val="28"/>
          <w:szCs w:val="28"/>
          <w:u w:val="single"/>
        </w:rPr>
        <w:t> :</w:t>
      </w:r>
      <w:bookmarkEnd w:id="18"/>
    </w:p>
    <w:p w14:paraId="57B2706A" w14:textId="139C0389" w:rsidR="00531618" w:rsidRPr="007352B8" w:rsidRDefault="00531618" w:rsidP="00531618">
      <w:pPr>
        <w:rPr>
          <w:rFonts w:ascii="Corbel" w:hAnsi="Corbel"/>
        </w:rPr>
      </w:pPr>
    </w:p>
    <w:p w14:paraId="63405577" w14:textId="361BA700" w:rsidR="00531618" w:rsidRPr="0016703E" w:rsidRDefault="00531618" w:rsidP="0016703E">
      <w:pPr>
        <w:pStyle w:val="Titre2"/>
        <w:rPr>
          <w:rFonts w:ascii="Corbel" w:hAnsi="Corbel"/>
          <w:b w:val="0"/>
          <w:bCs/>
          <w:sz w:val="28"/>
          <w:szCs w:val="28"/>
          <w:u w:val="single"/>
        </w:rPr>
      </w:pPr>
      <w:bookmarkStart w:id="19" w:name="_Toc123846947"/>
      <w:r w:rsidRPr="0016703E">
        <w:rPr>
          <w:rFonts w:ascii="Corbel" w:hAnsi="Corbel"/>
          <w:b w:val="0"/>
          <w:bCs/>
          <w:sz w:val="28"/>
          <w:szCs w:val="28"/>
          <w:u w:val="single"/>
        </w:rPr>
        <w:t>Conclusion partielle :</w:t>
      </w:r>
      <w:bookmarkEnd w:id="19"/>
    </w:p>
    <w:p w14:paraId="69897B69" w14:textId="77777777" w:rsidR="002B4883" w:rsidRPr="007352B8" w:rsidRDefault="002B4883" w:rsidP="006367D9">
      <w:pPr>
        <w:rPr>
          <w:rStyle w:val="Titre1Car"/>
          <w:rFonts w:ascii="Corbel" w:hAnsi="Corbel" w:cs="Arial"/>
          <w:sz w:val="24"/>
          <w:szCs w:val="24"/>
          <w:u w:val="single"/>
        </w:rPr>
      </w:pPr>
    </w:p>
    <w:p w14:paraId="2BB77191" w14:textId="69812F12" w:rsidR="0031447C" w:rsidRPr="00A850F5" w:rsidRDefault="00075785" w:rsidP="003A1D13">
      <w:pPr>
        <w:pStyle w:val="Titre1"/>
        <w:jc w:val="center"/>
        <w:rPr>
          <w:rStyle w:val="normaltextrun"/>
          <w:rFonts w:ascii="Corbel" w:hAnsi="Corbel"/>
          <w:sz w:val="32"/>
          <w:szCs w:val="32"/>
          <w:u w:val="single"/>
        </w:rPr>
      </w:pPr>
      <w:bookmarkStart w:id="20" w:name="_Toc123846948"/>
      <w:r w:rsidRPr="00A850F5">
        <w:rPr>
          <w:rStyle w:val="normaltextrun"/>
          <w:rFonts w:ascii="Corbel" w:hAnsi="Corbel"/>
          <w:sz w:val="32"/>
          <w:szCs w:val="32"/>
          <w:u w:val="single"/>
        </w:rPr>
        <w:t>CONCLUSION GENERALE</w:t>
      </w:r>
      <w:bookmarkEnd w:id="20"/>
    </w:p>
    <w:p w14:paraId="1BF7AE24" w14:textId="07E06470" w:rsidR="001414E6" w:rsidRDefault="001414E6" w:rsidP="001414E6"/>
    <w:p w14:paraId="4679C97F" w14:textId="7D665016" w:rsidR="001414E6" w:rsidRDefault="001414E6" w:rsidP="006115B8">
      <w:pPr>
        <w:pStyle w:val="Titre2"/>
        <w:rPr>
          <w:rFonts w:ascii="Corbel" w:hAnsi="Corbel"/>
          <w:b w:val="0"/>
          <w:bCs/>
          <w:sz w:val="28"/>
          <w:szCs w:val="28"/>
          <w:u w:val="single"/>
        </w:rPr>
      </w:pPr>
      <w:bookmarkStart w:id="21" w:name="_Toc123846949"/>
      <w:r w:rsidRPr="006115B8">
        <w:rPr>
          <w:rFonts w:ascii="Corbel" w:hAnsi="Corbel"/>
          <w:b w:val="0"/>
          <w:bCs/>
          <w:sz w:val="28"/>
          <w:szCs w:val="28"/>
          <w:u w:val="single"/>
        </w:rPr>
        <w:t>Lien vers GitHub</w:t>
      </w:r>
      <w:r w:rsidR="006115B8">
        <w:rPr>
          <w:rFonts w:ascii="Corbel" w:hAnsi="Corbel"/>
          <w:b w:val="0"/>
          <w:bCs/>
          <w:sz w:val="28"/>
          <w:szCs w:val="28"/>
          <w:u w:val="single"/>
        </w:rPr>
        <w:t> :</w:t>
      </w:r>
      <w:bookmarkEnd w:id="21"/>
    </w:p>
    <w:p w14:paraId="591B4A49" w14:textId="57A65078" w:rsidR="006115B8" w:rsidRDefault="006115B8" w:rsidP="006115B8"/>
    <w:p w14:paraId="2269E73C" w14:textId="77777777" w:rsidR="00803592" w:rsidRDefault="00803592" w:rsidP="006115B8"/>
    <w:p w14:paraId="16195465" w14:textId="77777777" w:rsidR="00B5271F" w:rsidRDefault="00B5271F" w:rsidP="007C42EE">
      <w:pPr>
        <w:pStyle w:val="Titre1"/>
        <w:jc w:val="center"/>
        <w:rPr>
          <w:rFonts w:ascii="Corbel" w:hAnsi="Corbel"/>
          <w:sz w:val="32"/>
          <w:szCs w:val="32"/>
          <w:u w:val="single"/>
        </w:rPr>
      </w:pPr>
    </w:p>
    <w:p w14:paraId="4EF1FE43" w14:textId="22399517" w:rsidR="006115B8" w:rsidRPr="00A850F5" w:rsidRDefault="006115B8" w:rsidP="007C42EE">
      <w:pPr>
        <w:pStyle w:val="Titre1"/>
        <w:jc w:val="center"/>
        <w:rPr>
          <w:rFonts w:ascii="Corbel" w:hAnsi="Corbel"/>
          <w:sz w:val="32"/>
          <w:szCs w:val="32"/>
          <w:u w:val="single"/>
        </w:rPr>
      </w:pPr>
      <w:bookmarkStart w:id="22" w:name="_Toc123846950"/>
      <w:r w:rsidRPr="00A850F5">
        <w:rPr>
          <w:rFonts w:ascii="Corbel" w:hAnsi="Corbel"/>
          <w:sz w:val="32"/>
          <w:szCs w:val="32"/>
          <w:u w:val="single"/>
        </w:rPr>
        <w:t>B</w:t>
      </w:r>
      <w:r w:rsidR="004F3CD4">
        <w:rPr>
          <w:rFonts w:ascii="Corbel" w:hAnsi="Corbel"/>
          <w:sz w:val="32"/>
          <w:szCs w:val="32"/>
          <w:u w:val="single"/>
        </w:rPr>
        <w:t>IBLIOGRAPHIE</w:t>
      </w:r>
      <w:r w:rsidRPr="00A850F5">
        <w:rPr>
          <w:rFonts w:ascii="Corbel" w:hAnsi="Corbel"/>
          <w:sz w:val="32"/>
          <w:szCs w:val="32"/>
          <w:u w:val="single"/>
        </w:rPr>
        <w:t>/W</w:t>
      </w:r>
      <w:r w:rsidR="004F3CD4">
        <w:rPr>
          <w:rFonts w:ascii="Corbel" w:hAnsi="Corbel"/>
          <w:sz w:val="32"/>
          <w:szCs w:val="32"/>
          <w:u w:val="single"/>
        </w:rPr>
        <w:t>EBOGRAPHIE</w:t>
      </w:r>
      <w:bookmarkEnd w:id="22"/>
    </w:p>
    <w:p w14:paraId="6513E3E6" w14:textId="77777777" w:rsidR="007C42EE" w:rsidRPr="007C42EE" w:rsidRDefault="007C42EE" w:rsidP="007C42EE"/>
    <w:p w14:paraId="7E45951A" w14:textId="77777777" w:rsidR="001037F1" w:rsidRPr="007352B8" w:rsidRDefault="001037F1" w:rsidP="003C1C34">
      <w:pPr>
        <w:rPr>
          <w:rFonts w:ascii="Corbel" w:hAnsi="Corbel" w:cs="Arial"/>
          <w:sz w:val="24"/>
          <w:szCs w:val="24"/>
        </w:rPr>
      </w:pPr>
    </w:p>
    <w:p w14:paraId="689EB29B" w14:textId="77777777" w:rsidR="00C14454" w:rsidRPr="007352B8" w:rsidRDefault="00C14454" w:rsidP="003C1C34">
      <w:pPr>
        <w:rPr>
          <w:rFonts w:ascii="Corbel" w:hAnsi="Corbel" w:cs="Arial"/>
          <w:sz w:val="24"/>
          <w:szCs w:val="24"/>
        </w:rPr>
      </w:pPr>
    </w:p>
    <w:p w14:paraId="0B93C54C" w14:textId="77777777" w:rsidR="00FF583C" w:rsidRPr="007352B8" w:rsidRDefault="00FF583C" w:rsidP="003D604A">
      <w:pPr>
        <w:rPr>
          <w:rFonts w:ascii="Corbel" w:hAnsi="Corbel" w:cs="Arial"/>
          <w:sz w:val="24"/>
          <w:szCs w:val="24"/>
        </w:rPr>
      </w:pPr>
    </w:p>
    <w:sectPr w:rsidR="00FF583C" w:rsidRPr="007352B8" w:rsidSect="007C6BBF">
      <w:footerReference w:type="even" r:id="rId21"/>
      <w:footerReference w:type="default" r:id="rId22"/>
      <w:headerReference w:type="first" r:id="rId23"/>
      <w:footerReference w:type="first" r:id="rId24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C24E1" w14:textId="77777777" w:rsidR="004C3832" w:rsidRDefault="004C3832">
      <w:pPr>
        <w:spacing w:after="0" w:line="240" w:lineRule="auto"/>
      </w:pPr>
      <w:r>
        <w:separator/>
      </w:r>
    </w:p>
  </w:endnote>
  <w:endnote w:type="continuationSeparator" w:id="0">
    <w:p w14:paraId="452E55F1" w14:textId="77777777" w:rsidR="004C3832" w:rsidRDefault="004C3832">
      <w:pPr>
        <w:spacing w:after="0" w:line="240" w:lineRule="auto"/>
      </w:pPr>
      <w:r>
        <w:continuationSeparator/>
      </w:r>
    </w:p>
  </w:endnote>
  <w:endnote w:type="continuationNotice" w:id="1">
    <w:p w14:paraId="32803CB1" w14:textId="77777777" w:rsidR="004C3832" w:rsidRDefault="004C38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AB894" w14:textId="77777777" w:rsidR="008F6255" w:rsidRDefault="00F9311A">
    <w:pPr>
      <w:pStyle w:val="Pieddepage"/>
    </w:pP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686B5751" wp14:editId="7901A812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C7EDC3D" w14:textId="4982F3D2" w:rsidR="008F6255" w:rsidRDefault="007035E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r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425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Projet final</w:t>
                              </w:r>
                            </w:sdtContent>
                          </w:sdt>
                          <w:r w:rsidR="00F9311A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fr-F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1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D4F4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fr-FR"/>
                                </w:rPr>
                                <w:t>03/01/2023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686B5751" id="Rectangle 22" o:spid="_x0000_s1029" style="position:absolute;margin-left:0;margin-top:0;width:41.85pt;height:9in;z-index:25165824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" o:allowincell="f" filled="f" stroked="f">
              <v:textbox style="layout-flow:vertical;mso-layout-flow-alt:bottom-to-top" inset=",,8.64pt,10.8pt">
                <w:txbxContent>
                  <w:p w14:paraId="0C7EDC3D" w14:textId="4982F3D2" w:rsidR="008F6255" w:rsidRDefault="007035E7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r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26425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Projet final</w:t>
                        </w:r>
                      </w:sdtContent>
                    </w:sdt>
                    <w:r w:rsidR="00F9311A">
                      <w:rPr>
                        <w:rFonts w:asciiTheme="majorHAnsi" w:eastAsiaTheme="majorEastAsia" w:hAnsiTheme="majorHAnsi" w:cstheme="majorBidi"/>
                        <w:sz w:val="20"/>
                        <w:lang w:val="fr-F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3-01-03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D4F49">
                          <w:rPr>
                            <w:rFonts w:asciiTheme="majorHAnsi" w:eastAsiaTheme="majorEastAsia" w:hAnsiTheme="majorHAnsi" w:cstheme="majorBidi"/>
                            <w:sz w:val="20"/>
                            <w:lang w:val="fr-FR"/>
                          </w:rPr>
                          <w:t>03/01/2023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4F99BF16" wp14:editId="5844954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e automatiqu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5EBC60" id="Forme automatique 24" o:spid="_x0000_s1026" style="position:absolute;margin-left:0;margin-top:0;width:561.15pt;height:742.85pt;z-index:251658245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5A1F4F95" wp14:editId="7E3CE6F5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Ellips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4A364AB5" w14:textId="77777777" w:rsidR="008F6255" w:rsidRDefault="00F9311A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fr-F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A1F4F95" id="Ellipse 21" o:spid="_x0000_s1030" style="position:absolute;margin-left:0;margin-top:0;width:41pt;height:41pt;z-index:251658243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" o:allowincell="f" fillcolor="#d34817 [3204]" stroked="f">
              <v:textbox inset="0,0,0,0">
                <w:txbxContent>
                  <w:p w14:paraId="4A364AB5" w14:textId="77777777" w:rsidR="008F6255" w:rsidRDefault="00F9311A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  <w:lang w:val="fr-F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71428" w14:textId="77777777" w:rsidR="008F6255" w:rsidRDefault="00F9311A">
    <w:pPr>
      <w:rPr>
        <w:sz w:val="20"/>
      </w:rPr>
    </w:pPr>
    <w:r>
      <w:rPr>
        <w:noProof/>
        <w:sz w:val="10"/>
        <w:szCs w:val="10"/>
        <w:lang w:val="fr-FR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0175516C" wp14:editId="0CC15F00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884D502" w14:textId="3F86E48F" w:rsidR="008F6255" w:rsidRDefault="007035E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r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425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Projet final</w:t>
                              </w:r>
                            </w:sdtContent>
                          </w:sdt>
                          <w:r w:rsidR="00F9311A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fr-F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1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D4F4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fr-FR"/>
                                </w:rPr>
                                <w:t>03/01/2023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0175516C" id="Rectangle 24" o:spid="_x0000_s1031" style="position:absolute;margin-left:-4.35pt;margin-top:0;width:46.85pt;height:9in;z-index:25165824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fOVFHOABAACNAwAADgAAAAAAAAAAAAAAAAAuAgAAZHJzL2Uyb0RvYy54bWxQSwECLQAUAAYA&#10;CAAAACEA1DJprdwAAAAFAQAADwAAAAAAAAAAAAAAAAA6BAAAZHJzL2Rvd25yZXYueG1sUEsFBgAA&#10;AAAEAAQA8wAAAEMFAAAAAA==&#10;" o:allowincell="f" filled="f" stroked="f">
              <v:textbox style="layout-flow:vertical;mso-layout-flow-alt:bottom-to-top" inset=",,8.64pt,10.8pt">
                <w:txbxContent>
                  <w:p w14:paraId="7884D502" w14:textId="3F86E48F" w:rsidR="008F6255" w:rsidRDefault="007035E7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r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26425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Projet final</w:t>
                        </w:r>
                      </w:sdtContent>
                    </w:sdt>
                    <w:r w:rsidR="00F9311A">
                      <w:rPr>
                        <w:rFonts w:asciiTheme="majorHAnsi" w:eastAsiaTheme="majorEastAsia" w:hAnsiTheme="majorHAnsi" w:cstheme="majorBidi"/>
                        <w:sz w:val="20"/>
                        <w:lang w:val="fr-F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3-01-03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D4F49">
                          <w:rPr>
                            <w:rFonts w:asciiTheme="majorHAnsi" w:eastAsiaTheme="majorEastAsia" w:hAnsiTheme="majorHAnsi" w:cstheme="majorBidi"/>
                            <w:sz w:val="20"/>
                            <w:lang w:val="fr-FR"/>
                          </w:rPr>
                          <w:t>03/01/2023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fr-FR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71663068" wp14:editId="785BEDF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e automatiqu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CFF764F" id="Forme automatique 21" o:spid="_x0000_s1026" style="position:absolute;margin-left:0;margin-top:0;width:561.15pt;height:742.85pt;z-index:251658241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fr-FR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9C51FC7" wp14:editId="1A6109A9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Ellips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0DA0340" w14:textId="77777777" w:rsidR="008F6255" w:rsidRDefault="00F9311A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fr-F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C51FC7" id="Ellipse 18" o:spid="_x0000_s1032" style="position:absolute;margin-left:-10.2pt;margin-top:0;width:41pt;height:41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" o:allowincell="f" fillcolor="#d34817 [3204]" stroked="f">
              <v:textbox inset="0,0,0,0">
                <w:txbxContent>
                  <w:p w14:paraId="00DA0340" w14:textId="77777777" w:rsidR="008F6255" w:rsidRDefault="00F9311A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  <w:lang w:val="fr-F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242D00F3" w14:textId="77777777" w:rsidR="008F6255" w:rsidRDefault="008F6255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4125" w14:textId="4D7F81BC" w:rsidR="002A14B7" w:rsidRPr="007C6BBF" w:rsidRDefault="00E263A2" w:rsidP="007C6BBF">
    <w:pPr>
      <w:pStyle w:val="Pieddepage"/>
      <w:jc w:val="center"/>
      <w:rPr>
        <w:rFonts w:asciiTheme="majorHAnsi" w:hAnsiTheme="majorHAnsi"/>
        <w:sz w:val="24"/>
        <w:szCs w:val="22"/>
        <w:lang w:val="fr-FR"/>
      </w:rPr>
    </w:pPr>
    <w:r w:rsidRPr="007C6BBF">
      <w:rPr>
        <w:rFonts w:asciiTheme="majorHAnsi" w:hAnsiTheme="majorHAnsi"/>
        <w:sz w:val="24"/>
        <w:szCs w:val="22"/>
        <w:lang w:val="fr-FR"/>
      </w:rPr>
      <w:t>Sous la supervision de M.Costa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7A8AE" w14:textId="77777777" w:rsidR="004C3832" w:rsidRDefault="004C3832">
      <w:pPr>
        <w:spacing w:after="0" w:line="240" w:lineRule="auto"/>
      </w:pPr>
      <w:r>
        <w:separator/>
      </w:r>
    </w:p>
  </w:footnote>
  <w:footnote w:type="continuationSeparator" w:id="0">
    <w:p w14:paraId="39C243BB" w14:textId="77777777" w:rsidR="004C3832" w:rsidRDefault="004C3832">
      <w:pPr>
        <w:spacing w:after="0" w:line="240" w:lineRule="auto"/>
      </w:pPr>
      <w:r>
        <w:continuationSeparator/>
      </w:r>
    </w:p>
  </w:footnote>
  <w:footnote w:type="continuationNotice" w:id="1">
    <w:p w14:paraId="4AC22B1F" w14:textId="77777777" w:rsidR="004C3832" w:rsidRDefault="004C38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790E" w14:textId="3F56F5AF" w:rsidR="003A1D13" w:rsidRPr="003A1D13" w:rsidRDefault="003A1D13">
    <w:pPr>
      <w:pStyle w:val="En-tte"/>
      <w:rPr>
        <w:b/>
        <w:bCs/>
        <w:lang w:val="fr-FR"/>
      </w:rPr>
    </w:pPr>
    <w:r w:rsidRPr="003A1D13">
      <w:rPr>
        <w:b/>
        <w:bCs/>
        <w:lang w:val="fr-FR"/>
      </w:rPr>
      <w:t xml:space="preserve">GAYAP Cyrille                                                                                                                        </w:t>
    </w:r>
  </w:p>
  <w:p w14:paraId="4B227BD0" w14:textId="26D04ED4" w:rsidR="003A1D13" w:rsidRPr="003A1D13" w:rsidRDefault="003A1D13">
    <w:pPr>
      <w:pStyle w:val="En-tte"/>
      <w:rPr>
        <w:b/>
        <w:bCs/>
        <w:lang w:val="fr-FR"/>
      </w:rPr>
    </w:pPr>
    <w:r w:rsidRPr="003A1D13">
      <w:rPr>
        <w:b/>
        <w:bCs/>
        <w:lang w:val="fr-FR"/>
      </w:rPr>
      <w:t>VOUFO Christ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EEC195C"/>
    <w:multiLevelType w:val="hybridMultilevel"/>
    <w:tmpl w:val="3574F5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B34E4"/>
    <w:multiLevelType w:val="hybridMultilevel"/>
    <w:tmpl w:val="8A54643C"/>
    <w:lvl w:ilvl="0" w:tplc="531A7B38">
      <w:start w:val="28"/>
      <w:numFmt w:val="bullet"/>
      <w:lvlText w:val="-"/>
      <w:lvlJc w:val="left"/>
      <w:pPr>
        <w:ind w:left="720" w:hanging="360"/>
      </w:pPr>
      <w:rPr>
        <w:rFonts w:ascii="Perpetua" w:eastAsiaTheme="minorHAnsi" w:hAnsi="Perpetua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C07EC"/>
    <w:multiLevelType w:val="hybridMultilevel"/>
    <w:tmpl w:val="50227E08"/>
    <w:lvl w:ilvl="0" w:tplc="4A7E2B02">
      <w:start w:val="28"/>
      <w:numFmt w:val="bullet"/>
      <w:lvlText w:val="-"/>
      <w:lvlJc w:val="left"/>
      <w:pPr>
        <w:ind w:left="720" w:hanging="360"/>
      </w:pPr>
      <w:rPr>
        <w:rFonts w:ascii="Perpetua" w:eastAsia="Times New Roman" w:hAnsi="Perpetua" w:cs="Aria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1772"/>
    <w:multiLevelType w:val="hybridMultilevel"/>
    <w:tmpl w:val="37A8A53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373DC"/>
    <w:multiLevelType w:val="hybridMultilevel"/>
    <w:tmpl w:val="532AC9C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A678E"/>
    <w:multiLevelType w:val="hybridMultilevel"/>
    <w:tmpl w:val="FDCAB73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14692"/>
    <w:multiLevelType w:val="hybridMultilevel"/>
    <w:tmpl w:val="B60C70BA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8395D"/>
    <w:multiLevelType w:val="hybridMultilevel"/>
    <w:tmpl w:val="D0F6E6A0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52F12"/>
    <w:multiLevelType w:val="hybridMultilevel"/>
    <w:tmpl w:val="BD38A9D8"/>
    <w:lvl w:ilvl="0" w:tplc="76865C7E">
      <w:start w:val="28"/>
      <w:numFmt w:val="bullet"/>
      <w:lvlText w:val="-"/>
      <w:lvlJc w:val="left"/>
      <w:pPr>
        <w:ind w:left="720" w:hanging="360"/>
      </w:pPr>
      <w:rPr>
        <w:rFonts w:ascii="Perpetua" w:eastAsiaTheme="minorHAnsi" w:hAnsi="Perpetua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51188"/>
    <w:multiLevelType w:val="hybridMultilevel"/>
    <w:tmpl w:val="B232D812"/>
    <w:lvl w:ilvl="0" w:tplc="D2A49F32">
      <w:numFmt w:val="bullet"/>
      <w:lvlText w:val="-"/>
      <w:lvlJc w:val="left"/>
      <w:pPr>
        <w:ind w:left="720" w:hanging="360"/>
      </w:pPr>
      <w:rPr>
        <w:rFonts w:ascii="Perpetua" w:eastAsiaTheme="minorHAnsi" w:hAnsi="Perpetua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35A2B"/>
    <w:multiLevelType w:val="hybridMultilevel"/>
    <w:tmpl w:val="01EE4782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01F9F"/>
    <w:multiLevelType w:val="hybridMultilevel"/>
    <w:tmpl w:val="673CF900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6763">
    <w:abstractNumId w:val="4"/>
  </w:num>
  <w:num w:numId="2" w16cid:durableId="454762690">
    <w:abstractNumId w:val="4"/>
  </w:num>
  <w:num w:numId="3" w16cid:durableId="236012638">
    <w:abstractNumId w:val="3"/>
  </w:num>
  <w:num w:numId="4" w16cid:durableId="535964665">
    <w:abstractNumId w:val="3"/>
  </w:num>
  <w:num w:numId="5" w16cid:durableId="409617710">
    <w:abstractNumId w:val="2"/>
  </w:num>
  <w:num w:numId="6" w16cid:durableId="1936473696">
    <w:abstractNumId w:val="2"/>
  </w:num>
  <w:num w:numId="7" w16cid:durableId="1488669092">
    <w:abstractNumId w:val="1"/>
  </w:num>
  <w:num w:numId="8" w16cid:durableId="421872486">
    <w:abstractNumId w:val="1"/>
  </w:num>
  <w:num w:numId="9" w16cid:durableId="2101246292">
    <w:abstractNumId w:val="0"/>
  </w:num>
  <w:num w:numId="10" w16cid:durableId="715467450">
    <w:abstractNumId w:val="0"/>
  </w:num>
  <w:num w:numId="11" w16cid:durableId="947469347">
    <w:abstractNumId w:val="10"/>
  </w:num>
  <w:num w:numId="12" w16cid:durableId="552083747">
    <w:abstractNumId w:val="9"/>
  </w:num>
  <w:num w:numId="13" w16cid:durableId="2084404019">
    <w:abstractNumId w:val="8"/>
  </w:num>
  <w:num w:numId="14" w16cid:durableId="342054914">
    <w:abstractNumId w:val="5"/>
  </w:num>
  <w:num w:numId="15" w16cid:durableId="1123495791">
    <w:abstractNumId w:val="14"/>
  </w:num>
  <w:num w:numId="16" w16cid:durableId="1809668145">
    <w:abstractNumId w:val="7"/>
  </w:num>
  <w:num w:numId="17" w16cid:durableId="38743400">
    <w:abstractNumId w:val="6"/>
  </w:num>
  <w:num w:numId="18" w16cid:durableId="1221943880">
    <w:abstractNumId w:val="13"/>
  </w:num>
  <w:num w:numId="19" w16cid:durableId="244851275">
    <w:abstractNumId w:val="15"/>
  </w:num>
  <w:num w:numId="20" w16cid:durableId="1009136328">
    <w:abstractNumId w:val="16"/>
  </w:num>
  <w:num w:numId="21" w16cid:durableId="80756671">
    <w:abstractNumId w:val="11"/>
  </w:num>
  <w:num w:numId="22" w16cid:durableId="5010487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D5"/>
    <w:rsid w:val="0000279E"/>
    <w:rsid w:val="00005121"/>
    <w:rsid w:val="0000559A"/>
    <w:rsid w:val="000066F6"/>
    <w:rsid w:val="000104BB"/>
    <w:rsid w:val="00010C28"/>
    <w:rsid w:val="00011AFF"/>
    <w:rsid w:val="00013662"/>
    <w:rsid w:val="00013B16"/>
    <w:rsid w:val="00014D1A"/>
    <w:rsid w:val="000226F5"/>
    <w:rsid w:val="00022D41"/>
    <w:rsid w:val="00031CE5"/>
    <w:rsid w:val="00031D91"/>
    <w:rsid w:val="000338F3"/>
    <w:rsid w:val="00033AE0"/>
    <w:rsid w:val="00037510"/>
    <w:rsid w:val="00040458"/>
    <w:rsid w:val="00042F35"/>
    <w:rsid w:val="000447C5"/>
    <w:rsid w:val="00044B9B"/>
    <w:rsid w:val="00045398"/>
    <w:rsid w:val="00050D3F"/>
    <w:rsid w:val="00051B62"/>
    <w:rsid w:val="00052D6B"/>
    <w:rsid w:val="0005345B"/>
    <w:rsid w:val="00054F1F"/>
    <w:rsid w:val="00057F5C"/>
    <w:rsid w:val="00060AE1"/>
    <w:rsid w:val="00060D5A"/>
    <w:rsid w:val="00061EE6"/>
    <w:rsid w:val="00062850"/>
    <w:rsid w:val="00062ED6"/>
    <w:rsid w:val="0006371B"/>
    <w:rsid w:val="000638AB"/>
    <w:rsid w:val="000672AE"/>
    <w:rsid w:val="000722FA"/>
    <w:rsid w:val="00073E93"/>
    <w:rsid w:val="00075785"/>
    <w:rsid w:val="00077994"/>
    <w:rsid w:val="00080629"/>
    <w:rsid w:val="00084898"/>
    <w:rsid w:val="000928F9"/>
    <w:rsid w:val="0009492E"/>
    <w:rsid w:val="0009526F"/>
    <w:rsid w:val="000975E4"/>
    <w:rsid w:val="000A0A6E"/>
    <w:rsid w:val="000A3466"/>
    <w:rsid w:val="000A5355"/>
    <w:rsid w:val="000A679B"/>
    <w:rsid w:val="000B03AC"/>
    <w:rsid w:val="000B3124"/>
    <w:rsid w:val="000B333A"/>
    <w:rsid w:val="000B388F"/>
    <w:rsid w:val="000B4A15"/>
    <w:rsid w:val="000B7CEE"/>
    <w:rsid w:val="000C02D4"/>
    <w:rsid w:val="000C056D"/>
    <w:rsid w:val="000C3A26"/>
    <w:rsid w:val="000C4151"/>
    <w:rsid w:val="000C4FB6"/>
    <w:rsid w:val="000C5F2A"/>
    <w:rsid w:val="000C6991"/>
    <w:rsid w:val="000C7037"/>
    <w:rsid w:val="000C75BD"/>
    <w:rsid w:val="000C7662"/>
    <w:rsid w:val="000D409A"/>
    <w:rsid w:val="000D746F"/>
    <w:rsid w:val="000E0DC4"/>
    <w:rsid w:val="000E164D"/>
    <w:rsid w:val="000E3373"/>
    <w:rsid w:val="000E3C6C"/>
    <w:rsid w:val="000E47B7"/>
    <w:rsid w:val="000E52E9"/>
    <w:rsid w:val="000E5D27"/>
    <w:rsid w:val="000E6F05"/>
    <w:rsid w:val="000F0EF0"/>
    <w:rsid w:val="000F4741"/>
    <w:rsid w:val="000F6EB0"/>
    <w:rsid w:val="00100560"/>
    <w:rsid w:val="00101C29"/>
    <w:rsid w:val="00102DEC"/>
    <w:rsid w:val="001037F1"/>
    <w:rsid w:val="001051CA"/>
    <w:rsid w:val="0010683F"/>
    <w:rsid w:val="0010797E"/>
    <w:rsid w:val="00107C9E"/>
    <w:rsid w:val="00110C57"/>
    <w:rsid w:val="00112356"/>
    <w:rsid w:val="0011500C"/>
    <w:rsid w:val="00117EB5"/>
    <w:rsid w:val="00120A09"/>
    <w:rsid w:val="0012308B"/>
    <w:rsid w:val="001264EC"/>
    <w:rsid w:val="0012654F"/>
    <w:rsid w:val="00135A43"/>
    <w:rsid w:val="001414E6"/>
    <w:rsid w:val="001420FC"/>
    <w:rsid w:val="00142111"/>
    <w:rsid w:val="001422AC"/>
    <w:rsid w:val="00145646"/>
    <w:rsid w:val="00152B16"/>
    <w:rsid w:val="00153603"/>
    <w:rsid w:val="00153A17"/>
    <w:rsid w:val="00153F3F"/>
    <w:rsid w:val="0015624D"/>
    <w:rsid w:val="0016015E"/>
    <w:rsid w:val="0016368F"/>
    <w:rsid w:val="00163E54"/>
    <w:rsid w:val="0016703E"/>
    <w:rsid w:val="001673FE"/>
    <w:rsid w:val="00167624"/>
    <w:rsid w:val="00167CF3"/>
    <w:rsid w:val="001714FE"/>
    <w:rsid w:val="00172BFC"/>
    <w:rsid w:val="00172FC6"/>
    <w:rsid w:val="00173A0D"/>
    <w:rsid w:val="00174406"/>
    <w:rsid w:val="00176D69"/>
    <w:rsid w:val="00180812"/>
    <w:rsid w:val="00181436"/>
    <w:rsid w:val="001817C4"/>
    <w:rsid w:val="0018207F"/>
    <w:rsid w:val="001823A1"/>
    <w:rsid w:val="00183C23"/>
    <w:rsid w:val="00185490"/>
    <w:rsid w:val="00190544"/>
    <w:rsid w:val="00190DFB"/>
    <w:rsid w:val="00191365"/>
    <w:rsid w:val="0019417F"/>
    <w:rsid w:val="00194910"/>
    <w:rsid w:val="00194C29"/>
    <w:rsid w:val="00196C74"/>
    <w:rsid w:val="001A0235"/>
    <w:rsid w:val="001A0381"/>
    <w:rsid w:val="001A5754"/>
    <w:rsid w:val="001A6343"/>
    <w:rsid w:val="001B0982"/>
    <w:rsid w:val="001B1925"/>
    <w:rsid w:val="001B4D0F"/>
    <w:rsid w:val="001B6D46"/>
    <w:rsid w:val="001B6DE4"/>
    <w:rsid w:val="001B7714"/>
    <w:rsid w:val="001C1889"/>
    <w:rsid w:val="001C3F3A"/>
    <w:rsid w:val="001C4510"/>
    <w:rsid w:val="001C60C1"/>
    <w:rsid w:val="001C6778"/>
    <w:rsid w:val="001C72BE"/>
    <w:rsid w:val="001D0499"/>
    <w:rsid w:val="001D088D"/>
    <w:rsid w:val="001D27FA"/>
    <w:rsid w:val="001D76AF"/>
    <w:rsid w:val="001E485A"/>
    <w:rsid w:val="001E5E4F"/>
    <w:rsid w:val="001E605D"/>
    <w:rsid w:val="001F40E5"/>
    <w:rsid w:val="001F62B8"/>
    <w:rsid w:val="001F64ED"/>
    <w:rsid w:val="001F7EEC"/>
    <w:rsid w:val="002000A3"/>
    <w:rsid w:val="00203000"/>
    <w:rsid w:val="002035E6"/>
    <w:rsid w:val="00203E14"/>
    <w:rsid w:val="002058B8"/>
    <w:rsid w:val="0020597F"/>
    <w:rsid w:val="00207128"/>
    <w:rsid w:val="00210861"/>
    <w:rsid w:val="00210B93"/>
    <w:rsid w:val="00211920"/>
    <w:rsid w:val="00212845"/>
    <w:rsid w:val="002135C7"/>
    <w:rsid w:val="002141A6"/>
    <w:rsid w:val="00214903"/>
    <w:rsid w:val="002149D6"/>
    <w:rsid w:val="002152A4"/>
    <w:rsid w:val="00215A48"/>
    <w:rsid w:val="00216876"/>
    <w:rsid w:val="00220A96"/>
    <w:rsid w:val="00221E80"/>
    <w:rsid w:val="00222ECF"/>
    <w:rsid w:val="002255E2"/>
    <w:rsid w:val="00225A07"/>
    <w:rsid w:val="00227798"/>
    <w:rsid w:val="002277F9"/>
    <w:rsid w:val="0023049D"/>
    <w:rsid w:val="002328F4"/>
    <w:rsid w:val="00232D2E"/>
    <w:rsid w:val="0023365A"/>
    <w:rsid w:val="00234144"/>
    <w:rsid w:val="002358EA"/>
    <w:rsid w:val="002408A2"/>
    <w:rsid w:val="0024489E"/>
    <w:rsid w:val="00251A1A"/>
    <w:rsid w:val="00251A5A"/>
    <w:rsid w:val="0025485D"/>
    <w:rsid w:val="002560B7"/>
    <w:rsid w:val="00256C3F"/>
    <w:rsid w:val="002577A1"/>
    <w:rsid w:val="00257AD4"/>
    <w:rsid w:val="00264253"/>
    <w:rsid w:val="00265683"/>
    <w:rsid w:val="00270BC4"/>
    <w:rsid w:val="0027162D"/>
    <w:rsid w:val="00272259"/>
    <w:rsid w:val="00273F1F"/>
    <w:rsid w:val="00276439"/>
    <w:rsid w:val="00276590"/>
    <w:rsid w:val="0027740D"/>
    <w:rsid w:val="002818E3"/>
    <w:rsid w:val="00283D10"/>
    <w:rsid w:val="00287C4E"/>
    <w:rsid w:val="00287EE1"/>
    <w:rsid w:val="002903C8"/>
    <w:rsid w:val="002909C8"/>
    <w:rsid w:val="002A03F2"/>
    <w:rsid w:val="002A14B7"/>
    <w:rsid w:val="002A2145"/>
    <w:rsid w:val="002A6B1C"/>
    <w:rsid w:val="002A797C"/>
    <w:rsid w:val="002A7981"/>
    <w:rsid w:val="002B0F05"/>
    <w:rsid w:val="002B1141"/>
    <w:rsid w:val="002B13B7"/>
    <w:rsid w:val="002B2B16"/>
    <w:rsid w:val="002B42E2"/>
    <w:rsid w:val="002B4883"/>
    <w:rsid w:val="002B6271"/>
    <w:rsid w:val="002B6875"/>
    <w:rsid w:val="002B7A88"/>
    <w:rsid w:val="002C152B"/>
    <w:rsid w:val="002C227E"/>
    <w:rsid w:val="002C67D8"/>
    <w:rsid w:val="002D0129"/>
    <w:rsid w:val="002D1439"/>
    <w:rsid w:val="002D1CD5"/>
    <w:rsid w:val="002D2B4A"/>
    <w:rsid w:val="002D793D"/>
    <w:rsid w:val="002E1DC9"/>
    <w:rsid w:val="002E37D1"/>
    <w:rsid w:val="002E5239"/>
    <w:rsid w:val="002E64FF"/>
    <w:rsid w:val="002E7623"/>
    <w:rsid w:val="002E7C14"/>
    <w:rsid w:val="002F0EA0"/>
    <w:rsid w:val="002F30ED"/>
    <w:rsid w:val="002F33B7"/>
    <w:rsid w:val="002F734D"/>
    <w:rsid w:val="00302338"/>
    <w:rsid w:val="00303878"/>
    <w:rsid w:val="00305F6C"/>
    <w:rsid w:val="00312F0D"/>
    <w:rsid w:val="0031447C"/>
    <w:rsid w:val="00315BBD"/>
    <w:rsid w:val="003167DE"/>
    <w:rsid w:val="00320E78"/>
    <w:rsid w:val="00321BED"/>
    <w:rsid w:val="00321CE2"/>
    <w:rsid w:val="00322BB4"/>
    <w:rsid w:val="00322EB5"/>
    <w:rsid w:val="00331A4B"/>
    <w:rsid w:val="003321F5"/>
    <w:rsid w:val="003337CF"/>
    <w:rsid w:val="00333AEF"/>
    <w:rsid w:val="00333E82"/>
    <w:rsid w:val="0033480D"/>
    <w:rsid w:val="003354E7"/>
    <w:rsid w:val="00335C5E"/>
    <w:rsid w:val="003364AD"/>
    <w:rsid w:val="0033760F"/>
    <w:rsid w:val="00337E11"/>
    <w:rsid w:val="0034068C"/>
    <w:rsid w:val="00341894"/>
    <w:rsid w:val="00343A11"/>
    <w:rsid w:val="00344E74"/>
    <w:rsid w:val="00345FD4"/>
    <w:rsid w:val="00347C92"/>
    <w:rsid w:val="003502B6"/>
    <w:rsid w:val="003516C7"/>
    <w:rsid w:val="0036143E"/>
    <w:rsid w:val="00363284"/>
    <w:rsid w:val="003639EB"/>
    <w:rsid w:val="003678E3"/>
    <w:rsid w:val="0037054A"/>
    <w:rsid w:val="003725CF"/>
    <w:rsid w:val="00373578"/>
    <w:rsid w:val="00382047"/>
    <w:rsid w:val="00383613"/>
    <w:rsid w:val="0038398B"/>
    <w:rsid w:val="00383BD9"/>
    <w:rsid w:val="00384CD2"/>
    <w:rsid w:val="00384F54"/>
    <w:rsid w:val="0038534D"/>
    <w:rsid w:val="003915BF"/>
    <w:rsid w:val="00392078"/>
    <w:rsid w:val="00392ED5"/>
    <w:rsid w:val="00397272"/>
    <w:rsid w:val="003A1983"/>
    <w:rsid w:val="003A1D13"/>
    <w:rsid w:val="003A3842"/>
    <w:rsid w:val="003A3973"/>
    <w:rsid w:val="003A3AEE"/>
    <w:rsid w:val="003A62FE"/>
    <w:rsid w:val="003A6AAB"/>
    <w:rsid w:val="003A6B4D"/>
    <w:rsid w:val="003A6BCD"/>
    <w:rsid w:val="003A7BDC"/>
    <w:rsid w:val="003B02D6"/>
    <w:rsid w:val="003B0563"/>
    <w:rsid w:val="003B07BA"/>
    <w:rsid w:val="003B07FA"/>
    <w:rsid w:val="003B128D"/>
    <w:rsid w:val="003B2599"/>
    <w:rsid w:val="003B3A73"/>
    <w:rsid w:val="003B3C0A"/>
    <w:rsid w:val="003B76FA"/>
    <w:rsid w:val="003C1C34"/>
    <w:rsid w:val="003C2A28"/>
    <w:rsid w:val="003C2AF4"/>
    <w:rsid w:val="003C4DAC"/>
    <w:rsid w:val="003C7766"/>
    <w:rsid w:val="003D03D2"/>
    <w:rsid w:val="003D1C0B"/>
    <w:rsid w:val="003D396D"/>
    <w:rsid w:val="003D4973"/>
    <w:rsid w:val="003D49B0"/>
    <w:rsid w:val="003D604A"/>
    <w:rsid w:val="003D61FA"/>
    <w:rsid w:val="003D6486"/>
    <w:rsid w:val="003E25C5"/>
    <w:rsid w:val="003E2715"/>
    <w:rsid w:val="003F0EBD"/>
    <w:rsid w:val="003F1B89"/>
    <w:rsid w:val="003F2F00"/>
    <w:rsid w:val="003F4A73"/>
    <w:rsid w:val="004004E6"/>
    <w:rsid w:val="00402452"/>
    <w:rsid w:val="004036BB"/>
    <w:rsid w:val="004062B9"/>
    <w:rsid w:val="0041157C"/>
    <w:rsid w:val="0041199F"/>
    <w:rsid w:val="004138AD"/>
    <w:rsid w:val="00415002"/>
    <w:rsid w:val="004150B0"/>
    <w:rsid w:val="004163C7"/>
    <w:rsid w:val="0041761F"/>
    <w:rsid w:val="00423A69"/>
    <w:rsid w:val="00425E02"/>
    <w:rsid w:val="0042603D"/>
    <w:rsid w:val="00427BFB"/>
    <w:rsid w:val="00434001"/>
    <w:rsid w:val="00435561"/>
    <w:rsid w:val="00437EC8"/>
    <w:rsid w:val="00442BCD"/>
    <w:rsid w:val="00443263"/>
    <w:rsid w:val="00443491"/>
    <w:rsid w:val="004454BD"/>
    <w:rsid w:val="00450296"/>
    <w:rsid w:val="00450EB4"/>
    <w:rsid w:val="00451D8A"/>
    <w:rsid w:val="00452000"/>
    <w:rsid w:val="00456CB0"/>
    <w:rsid w:val="004654B9"/>
    <w:rsid w:val="0046582D"/>
    <w:rsid w:val="00465A1B"/>
    <w:rsid w:val="004671DC"/>
    <w:rsid w:val="00467B5D"/>
    <w:rsid w:val="00473891"/>
    <w:rsid w:val="00476579"/>
    <w:rsid w:val="00476C02"/>
    <w:rsid w:val="00480EA6"/>
    <w:rsid w:val="00480FDB"/>
    <w:rsid w:val="00481C7B"/>
    <w:rsid w:val="0048263F"/>
    <w:rsid w:val="00484FB6"/>
    <w:rsid w:val="00487E6C"/>
    <w:rsid w:val="00497DEF"/>
    <w:rsid w:val="004A1A30"/>
    <w:rsid w:val="004A1FFD"/>
    <w:rsid w:val="004A3A16"/>
    <w:rsid w:val="004A3D01"/>
    <w:rsid w:val="004A5491"/>
    <w:rsid w:val="004A64E4"/>
    <w:rsid w:val="004A75A2"/>
    <w:rsid w:val="004B109A"/>
    <w:rsid w:val="004B2283"/>
    <w:rsid w:val="004B7128"/>
    <w:rsid w:val="004C02B0"/>
    <w:rsid w:val="004C13B7"/>
    <w:rsid w:val="004C1F92"/>
    <w:rsid w:val="004C3832"/>
    <w:rsid w:val="004C51E9"/>
    <w:rsid w:val="004D0F4D"/>
    <w:rsid w:val="004D175B"/>
    <w:rsid w:val="004D4509"/>
    <w:rsid w:val="004D4CC7"/>
    <w:rsid w:val="004D54B7"/>
    <w:rsid w:val="004D697C"/>
    <w:rsid w:val="004D7129"/>
    <w:rsid w:val="004E35B9"/>
    <w:rsid w:val="004F066F"/>
    <w:rsid w:val="004F1980"/>
    <w:rsid w:val="004F3CD4"/>
    <w:rsid w:val="004F4B41"/>
    <w:rsid w:val="004F772D"/>
    <w:rsid w:val="0050020B"/>
    <w:rsid w:val="005005DC"/>
    <w:rsid w:val="005016DB"/>
    <w:rsid w:val="00502235"/>
    <w:rsid w:val="00505536"/>
    <w:rsid w:val="0050617A"/>
    <w:rsid w:val="005069DD"/>
    <w:rsid w:val="00510652"/>
    <w:rsid w:val="00513244"/>
    <w:rsid w:val="0051418C"/>
    <w:rsid w:val="005141AC"/>
    <w:rsid w:val="00514954"/>
    <w:rsid w:val="0051705D"/>
    <w:rsid w:val="00520743"/>
    <w:rsid w:val="005223E7"/>
    <w:rsid w:val="00523A65"/>
    <w:rsid w:val="00523C48"/>
    <w:rsid w:val="00526A05"/>
    <w:rsid w:val="00531618"/>
    <w:rsid w:val="00531E72"/>
    <w:rsid w:val="00535C8B"/>
    <w:rsid w:val="00536C7C"/>
    <w:rsid w:val="00540BC8"/>
    <w:rsid w:val="00541294"/>
    <w:rsid w:val="00541FCA"/>
    <w:rsid w:val="005427DC"/>
    <w:rsid w:val="00543510"/>
    <w:rsid w:val="0054413B"/>
    <w:rsid w:val="005442B9"/>
    <w:rsid w:val="005465FD"/>
    <w:rsid w:val="00547CF4"/>
    <w:rsid w:val="00550E43"/>
    <w:rsid w:val="00551FD6"/>
    <w:rsid w:val="00555067"/>
    <w:rsid w:val="0055535D"/>
    <w:rsid w:val="005567B3"/>
    <w:rsid w:val="00561502"/>
    <w:rsid w:val="005624C1"/>
    <w:rsid w:val="00562EC0"/>
    <w:rsid w:val="00564CBC"/>
    <w:rsid w:val="00566A2C"/>
    <w:rsid w:val="00570A85"/>
    <w:rsid w:val="00572AF3"/>
    <w:rsid w:val="00572B2F"/>
    <w:rsid w:val="00573302"/>
    <w:rsid w:val="00573A5F"/>
    <w:rsid w:val="0057660F"/>
    <w:rsid w:val="00576768"/>
    <w:rsid w:val="00577C5D"/>
    <w:rsid w:val="005806A7"/>
    <w:rsid w:val="00581BED"/>
    <w:rsid w:val="0058489F"/>
    <w:rsid w:val="005861E9"/>
    <w:rsid w:val="00586B40"/>
    <w:rsid w:val="005901E2"/>
    <w:rsid w:val="00593420"/>
    <w:rsid w:val="0059501C"/>
    <w:rsid w:val="00596466"/>
    <w:rsid w:val="005965DC"/>
    <w:rsid w:val="00596CA8"/>
    <w:rsid w:val="00597783"/>
    <w:rsid w:val="005A2D29"/>
    <w:rsid w:val="005A37A1"/>
    <w:rsid w:val="005A3CC8"/>
    <w:rsid w:val="005A698E"/>
    <w:rsid w:val="005A7BD5"/>
    <w:rsid w:val="005B0775"/>
    <w:rsid w:val="005B30C6"/>
    <w:rsid w:val="005B4920"/>
    <w:rsid w:val="005B7F10"/>
    <w:rsid w:val="005C0540"/>
    <w:rsid w:val="005C10C2"/>
    <w:rsid w:val="005C184D"/>
    <w:rsid w:val="005C35B7"/>
    <w:rsid w:val="005C5F85"/>
    <w:rsid w:val="005D2C7C"/>
    <w:rsid w:val="005D2CD9"/>
    <w:rsid w:val="005D4148"/>
    <w:rsid w:val="005D6D9B"/>
    <w:rsid w:val="005E0ACA"/>
    <w:rsid w:val="005E116F"/>
    <w:rsid w:val="005E15B7"/>
    <w:rsid w:val="005E2065"/>
    <w:rsid w:val="005E20B0"/>
    <w:rsid w:val="005E4C23"/>
    <w:rsid w:val="005E569E"/>
    <w:rsid w:val="005F0B21"/>
    <w:rsid w:val="005F1A5C"/>
    <w:rsid w:val="005F27F8"/>
    <w:rsid w:val="005F2BAC"/>
    <w:rsid w:val="005F2C7D"/>
    <w:rsid w:val="005F34E8"/>
    <w:rsid w:val="005F3614"/>
    <w:rsid w:val="005F4B58"/>
    <w:rsid w:val="005F53E9"/>
    <w:rsid w:val="005F7F75"/>
    <w:rsid w:val="006038A1"/>
    <w:rsid w:val="006041A1"/>
    <w:rsid w:val="006053C5"/>
    <w:rsid w:val="00606054"/>
    <w:rsid w:val="00606717"/>
    <w:rsid w:val="00610C05"/>
    <w:rsid w:val="006115B8"/>
    <w:rsid w:val="00612BAB"/>
    <w:rsid w:val="006132F6"/>
    <w:rsid w:val="00614FD6"/>
    <w:rsid w:val="006165AA"/>
    <w:rsid w:val="006165C7"/>
    <w:rsid w:val="00620C19"/>
    <w:rsid w:val="006215DE"/>
    <w:rsid w:val="00622518"/>
    <w:rsid w:val="006229F1"/>
    <w:rsid w:val="00623D64"/>
    <w:rsid w:val="00624615"/>
    <w:rsid w:val="0062472A"/>
    <w:rsid w:val="00624DFF"/>
    <w:rsid w:val="006302F9"/>
    <w:rsid w:val="00631FBE"/>
    <w:rsid w:val="0063250D"/>
    <w:rsid w:val="00632775"/>
    <w:rsid w:val="00633568"/>
    <w:rsid w:val="00634294"/>
    <w:rsid w:val="006367D9"/>
    <w:rsid w:val="00636F5B"/>
    <w:rsid w:val="00640006"/>
    <w:rsid w:val="006431F1"/>
    <w:rsid w:val="00646128"/>
    <w:rsid w:val="00647430"/>
    <w:rsid w:val="00654BC5"/>
    <w:rsid w:val="006561C5"/>
    <w:rsid w:val="00662D6F"/>
    <w:rsid w:val="00663274"/>
    <w:rsid w:val="00663B3B"/>
    <w:rsid w:val="00667332"/>
    <w:rsid w:val="00670CA3"/>
    <w:rsid w:val="0067180C"/>
    <w:rsid w:val="006726CB"/>
    <w:rsid w:val="00675C83"/>
    <w:rsid w:val="00675D36"/>
    <w:rsid w:val="0068459B"/>
    <w:rsid w:val="00687044"/>
    <w:rsid w:val="00691162"/>
    <w:rsid w:val="00691C6D"/>
    <w:rsid w:val="00691EDF"/>
    <w:rsid w:val="006928F2"/>
    <w:rsid w:val="00692EC6"/>
    <w:rsid w:val="00694D61"/>
    <w:rsid w:val="00694F3F"/>
    <w:rsid w:val="00696A14"/>
    <w:rsid w:val="006971F7"/>
    <w:rsid w:val="006A1C73"/>
    <w:rsid w:val="006A2D60"/>
    <w:rsid w:val="006A358B"/>
    <w:rsid w:val="006A3DFB"/>
    <w:rsid w:val="006A5606"/>
    <w:rsid w:val="006A66CD"/>
    <w:rsid w:val="006A72F8"/>
    <w:rsid w:val="006B013E"/>
    <w:rsid w:val="006B1FC8"/>
    <w:rsid w:val="006B2E99"/>
    <w:rsid w:val="006B3D67"/>
    <w:rsid w:val="006B3D9F"/>
    <w:rsid w:val="006B408F"/>
    <w:rsid w:val="006B4B67"/>
    <w:rsid w:val="006B609C"/>
    <w:rsid w:val="006B6814"/>
    <w:rsid w:val="006B6F90"/>
    <w:rsid w:val="006B7081"/>
    <w:rsid w:val="006C0859"/>
    <w:rsid w:val="006C2688"/>
    <w:rsid w:val="006C2A5C"/>
    <w:rsid w:val="006C2A83"/>
    <w:rsid w:val="006C2F67"/>
    <w:rsid w:val="006C41F6"/>
    <w:rsid w:val="006C4E22"/>
    <w:rsid w:val="006C77E3"/>
    <w:rsid w:val="006D09D7"/>
    <w:rsid w:val="006D12E3"/>
    <w:rsid w:val="006D155C"/>
    <w:rsid w:val="006D3B76"/>
    <w:rsid w:val="006D4692"/>
    <w:rsid w:val="006D4F70"/>
    <w:rsid w:val="006D5803"/>
    <w:rsid w:val="006D656E"/>
    <w:rsid w:val="006D7647"/>
    <w:rsid w:val="006D7EB0"/>
    <w:rsid w:val="006E0740"/>
    <w:rsid w:val="006E19EA"/>
    <w:rsid w:val="006E20F0"/>
    <w:rsid w:val="006E31DA"/>
    <w:rsid w:val="006E4DEC"/>
    <w:rsid w:val="006E519C"/>
    <w:rsid w:val="006E6043"/>
    <w:rsid w:val="006E772F"/>
    <w:rsid w:val="006F09C2"/>
    <w:rsid w:val="006F18D8"/>
    <w:rsid w:val="006F4695"/>
    <w:rsid w:val="006F5F2F"/>
    <w:rsid w:val="006F7D98"/>
    <w:rsid w:val="006F7E36"/>
    <w:rsid w:val="00700718"/>
    <w:rsid w:val="00700C6C"/>
    <w:rsid w:val="0070283F"/>
    <w:rsid w:val="007035E7"/>
    <w:rsid w:val="00704016"/>
    <w:rsid w:val="007065DF"/>
    <w:rsid w:val="00711335"/>
    <w:rsid w:val="00711AE8"/>
    <w:rsid w:val="0072257C"/>
    <w:rsid w:val="007266EA"/>
    <w:rsid w:val="00727622"/>
    <w:rsid w:val="00727D72"/>
    <w:rsid w:val="00732026"/>
    <w:rsid w:val="007341D6"/>
    <w:rsid w:val="007352B8"/>
    <w:rsid w:val="00744A75"/>
    <w:rsid w:val="0074533E"/>
    <w:rsid w:val="00745EDE"/>
    <w:rsid w:val="00750330"/>
    <w:rsid w:val="00750357"/>
    <w:rsid w:val="00751192"/>
    <w:rsid w:val="007513AF"/>
    <w:rsid w:val="007521B4"/>
    <w:rsid w:val="0075286F"/>
    <w:rsid w:val="00752A40"/>
    <w:rsid w:val="0075537A"/>
    <w:rsid w:val="00755907"/>
    <w:rsid w:val="00755FD4"/>
    <w:rsid w:val="00757A48"/>
    <w:rsid w:val="00761AA0"/>
    <w:rsid w:val="00765FA7"/>
    <w:rsid w:val="00770C04"/>
    <w:rsid w:val="00771600"/>
    <w:rsid w:val="007717D0"/>
    <w:rsid w:val="007727AC"/>
    <w:rsid w:val="00773A95"/>
    <w:rsid w:val="00776BA1"/>
    <w:rsid w:val="00777658"/>
    <w:rsid w:val="00777886"/>
    <w:rsid w:val="007806EA"/>
    <w:rsid w:val="00782A48"/>
    <w:rsid w:val="00782A82"/>
    <w:rsid w:val="00786487"/>
    <w:rsid w:val="00787E6F"/>
    <w:rsid w:val="00790770"/>
    <w:rsid w:val="0079261D"/>
    <w:rsid w:val="00792E9F"/>
    <w:rsid w:val="00793209"/>
    <w:rsid w:val="00793390"/>
    <w:rsid w:val="007955B1"/>
    <w:rsid w:val="0079607D"/>
    <w:rsid w:val="00796CAB"/>
    <w:rsid w:val="00797523"/>
    <w:rsid w:val="007976CC"/>
    <w:rsid w:val="007A2A63"/>
    <w:rsid w:val="007A4175"/>
    <w:rsid w:val="007A4746"/>
    <w:rsid w:val="007A5064"/>
    <w:rsid w:val="007B0FCF"/>
    <w:rsid w:val="007B1425"/>
    <w:rsid w:val="007B6E77"/>
    <w:rsid w:val="007B71A7"/>
    <w:rsid w:val="007C0A35"/>
    <w:rsid w:val="007C147E"/>
    <w:rsid w:val="007C1A19"/>
    <w:rsid w:val="007C1CEE"/>
    <w:rsid w:val="007C42EE"/>
    <w:rsid w:val="007C66C3"/>
    <w:rsid w:val="007C6BBF"/>
    <w:rsid w:val="007C6C8C"/>
    <w:rsid w:val="007C7611"/>
    <w:rsid w:val="007C7DFC"/>
    <w:rsid w:val="007D0A72"/>
    <w:rsid w:val="007D5278"/>
    <w:rsid w:val="007D6262"/>
    <w:rsid w:val="007D67A7"/>
    <w:rsid w:val="007D71AB"/>
    <w:rsid w:val="007D7CB1"/>
    <w:rsid w:val="007E06B5"/>
    <w:rsid w:val="007E0ECD"/>
    <w:rsid w:val="007E2ED4"/>
    <w:rsid w:val="007E4D14"/>
    <w:rsid w:val="007F1B13"/>
    <w:rsid w:val="007F3ABD"/>
    <w:rsid w:val="007F43FD"/>
    <w:rsid w:val="007F583B"/>
    <w:rsid w:val="007F62D2"/>
    <w:rsid w:val="008024C0"/>
    <w:rsid w:val="008032BF"/>
    <w:rsid w:val="00803592"/>
    <w:rsid w:val="00806553"/>
    <w:rsid w:val="0080694A"/>
    <w:rsid w:val="00806EE6"/>
    <w:rsid w:val="00812D6A"/>
    <w:rsid w:val="00813517"/>
    <w:rsid w:val="00813B28"/>
    <w:rsid w:val="0081577D"/>
    <w:rsid w:val="00830366"/>
    <w:rsid w:val="008331A7"/>
    <w:rsid w:val="00834DFD"/>
    <w:rsid w:val="008375D4"/>
    <w:rsid w:val="00841EA8"/>
    <w:rsid w:val="008435FA"/>
    <w:rsid w:val="0084383A"/>
    <w:rsid w:val="00844024"/>
    <w:rsid w:val="008442DE"/>
    <w:rsid w:val="00845990"/>
    <w:rsid w:val="0084735A"/>
    <w:rsid w:val="0085070C"/>
    <w:rsid w:val="00855134"/>
    <w:rsid w:val="00856F35"/>
    <w:rsid w:val="00857525"/>
    <w:rsid w:val="00860971"/>
    <w:rsid w:val="00861760"/>
    <w:rsid w:val="00861BEC"/>
    <w:rsid w:val="00865F3C"/>
    <w:rsid w:val="00866AE6"/>
    <w:rsid w:val="0087004A"/>
    <w:rsid w:val="0087048E"/>
    <w:rsid w:val="008706A5"/>
    <w:rsid w:val="008721B9"/>
    <w:rsid w:val="008734D3"/>
    <w:rsid w:val="00873CB8"/>
    <w:rsid w:val="00875661"/>
    <w:rsid w:val="00875D1D"/>
    <w:rsid w:val="00875E21"/>
    <w:rsid w:val="0087613F"/>
    <w:rsid w:val="00877D3C"/>
    <w:rsid w:val="00877EFE"/>
    <w:rsid w:val="008807C4"/>
    <w:rsid w:val="00881395"/>
    <w:rsid w:val="008815EB"/>
    <w:rsid w:val="00882900"/>
    <w:rsid w:val="008858DE"/>
    <w:rsid w:val="008867EB"/>
    <w:rsid w:val="00886856"/>
    <w:rsid w:val="0088729F"/>
    <w:rsid w:val="0089063A"/>
    <w:rsid w:val="00896F56"/>
    <w:rsid w:val="008A0B98"/>
    <w:rsid w:val="008A10A5"/>
    <w:rsid w:val="008A1FB4"/>
    <w:rsid w:val="008A5D55"/>
    <w:rsid w:val="008A6656"/>
    <w:rsid w:val="008B2CA4"/>
    <w:rsid w:val="008B369A"/>
    <w:rsid w:val="008B5CE1"/>
    <w:rsid w:val="008C136A"/>
    <w:rsid w:val="008C36B3"/>
    <w:rsid w:val="008C550F"/>
    <w:rsid w:val="008D208B"/>
    <w:rsid w:val="008D4DE3"/>
    <w:rsid w:val="008D5397"/>
    <w:rsid w:val="008D6232"/>
    <w:rsid w:val="008D6B3D"/>
    <w:rsid w:val="008E323D"/>
    <w:rsid w:val="008E4609"/>
    <w:rsid w:val="008E5688"/>
    <w:rsid w:val="008E614B"/>
    <w:rsid w:val="008F253D"/>
    <w:rsid w:val="008F2AFF"/>
    <w:rsid w:val="008F6255"/>
    <w:rsid w:val="008F76C0"/>
    <w:rsid w:val="00901F14"/>
    <w:rsid w:val="009021E6"/>
    <w:rsid w:val="00903E21"/>
    <w:rsid w:val="00904394"/>
    <w:rsid w:val="0090480A"/>
    <w:rsid w:val="00904CF9"/>
    <w:rsid w:val="00910396"/>
    <w:rsid w:val="00914814"/>
    <w:rsid w:val="0091487B"/>
    <w:rsid w:val="00917727"/>
    <w:rsid w:val="00917D8B"/>
    <w:rsid w:val="00920926"/>
    <w:rsid w:val="00921A97"/>
    <w:rsid w:val="009237E3"/>
    <w:rsid w:val="009245D7"/>
    <w:rsid w:val="00924946"/>
    <w:rsid w:val="009262B4"/>
    <w:rsid w:val="009302B4"/>
    <w:rsid w:val="00932923"/>
    <w:rsid w:val="00933FFE"/>
    <w:rsid w:val="00940816"/>
    <w:rsid w:val="00942148"/>
    <w:rsid w:val="00942A89"/>
    <w:rsid w:val="009432AA"/>
    <w:rsid w:val="00943AD4"/>
    <w:rsid w:val="009449D7"/>
    <w:rsid w:val="0094584B"/>
    <w:rsid w:val="00946C19"/>
    <w:rsid w:val="009503D4"/>
    <w:rsid w:val="00950861"/>
    <w:rsid w:val="0095220F"/>
    <w:rsid w:val="0095246E"/>
    <w:rsid w:val="009572F6"/>
    <w:rsid w:val="00965F66"/>
    <w:rsid w:val="00970E20"/>
    <w:rsid w:val="0097312B"/>
    <w:rsid w:val="00974911"/>
    <w:rsid w:val="00976051"/>
    <w:rsid w:val="00985CA2"/>
    <w:rsid w:val="00986DB8"/>
    <w:rsid w:val="0099260B"/>
    <w:rsid w:val="009934AB"/>
    <w:rsid w:val="009944BC"/>
    <w:rsid w:val="00994E77"/>
    <w:rsid w:val="00996354"/>
    <w:rsid w:val="0099705C"/>
    <w:rsid w:val="009A0AB3"/>
    <w:rsid w:val="009A0AE5"/>
    <w:rsid w:val="009A192F"/>
    <w:rsid w:val="009A4350"/>
    <w:rsid w:val="009A6241"/>
    <w:rsid w:val="009A7DC2"/>
    <w:rsid w:val="009B079A"/>
    <w:rsid w:val="009B1C86"/>
    <w:rsid w:val="009B3D33"/>
    <w:rsid w:val="009B556B"/>
    <w:rsid w:val="009C1C8C"/>
    <w:rsid w:val="009C1DEF"/>
    <w:rsid w:val="009C392E"/>
    <w:rsid w:val="009C4C88"/>
    <w:rsid w:val="009C4DCF"/>
    <w:rsid w:val="009C7FD8"/>
    <w:rsid w:val="009D04B6"/>
    <w:rsid w:val="009D05ED"/>
    <w:rsid w:val="009D3485"/>
    <w:rsid w:val="009D594C"/>
    <w:rsid w:val="009D6248"/>
    <w:rsid w:val="009D739C"/>
    <w:rsid w:val="009D7E42"/>
    <w:rsid w:val="009D7FE4"/>
    <w:rsid w:val="009E20BE"/>
    <w:rsid w:val="009E2D80"/>
    <w:rsid w:val="009E2E43"/>
    <w:rsid w:val="009E3209"/>
    <w:rsid w:val="009E438F"/>
    <w:rsid w:val="009E5FB2"/>
    <w:rsid w:val="009E6982"/>
    <w:rsid w:val="009F08C7"/>
    <w:rsid w:val="009F0DF3"/>
    <w:rsid w:val="009F11BA"/>
    <w:rsid w:val="009F3BFA"/>
    <w:rsid w:val="009F4A05"/>
    <w:rsid w:val="009F5B1E"/>
    <w:rsid w:val="009F691F"/>
    <w:rsid w:val="00A012E5"/>
    <w:rsid w:val="00A0165F"/>
    <w:rsid w:val="00A025F2"/>
    <w:rsid w:val="00A03B9E"/>
    <w:rsid w:val="00A05A4D"/>
    <w:rsid w:val="00A06D9D"/>
    <w:rsid w:val="00A06DBE"/>
    <w:rsid w:val="00A102CD"/>
    <w:rsid w:val="00A129DE"/>
    <w:rsid w:val="00A15861"/>
    <w:rsid w:val="00A16F9F"/>
    <w:rsid w:val="00A24323"/>
    <w:rsid w:val="00A243D8"/>
    <w:rsid w:val="00A26142"/>
    <w:rsid w:val="00A27BDC"/>
    <w:rsid w:val="00A3039B"/>
    <w:rsid w:val="00A30F4D"/>
    <w:rsid w:val="00A31250"/>
    <w:rsid w:val="00A3332D"/>
    <w:rsid w:val="00A35022"/>
    <w:rsid w:val="00A36074"/>
    <w:rsid w:val="00A37C84"/>
    <w:rsid w:val="00A4389C"/>
    <w:rsid w:val="00A447DF"/>
    <w:rsid w:val="00A457F6"/>
    <w:rsid w:val="00A46764"/>
    <w:rsid w:val="00A4718B"/>
    <w:rsid w:val="00A507A2"/>
    <w:rsid w:val="00A55001"/>
    <w:rsid w:val="00A61786"/>
    <w:rsid w:val="00A619BD"/>
    <w:rsid w:val="00A644EA"/>
    <w:rsid w:val="00A6795B"/>
    <w:rsid w:val="00A70471"/>
    <w:rsid w:val="00A70E90"/>
    <w:rsid w:val="00A71D92"/>
    <w:rsid w:val="00A72A3E"/>
    <w:rsid w:val="00A77FF0"/>
    <w:rsid w:val="00A80080"/>
    <w:rsid w:val="00A8057E"/>
    <w:rsid w:val="00A841CD"/>
    <w:rsid w:val="00A850F5"/>
    <w:rsid w:val="00A85B6D"/>
    <w:rsid w:val="00A903E4"/>
    <w:rsid w:val="00A95888"/>
    <w:rsid w:val="00AA0567"/>
    <w:rsid w:val="00AA0E9F"/>
    <w:rsid w:val="00AA4D8C"/>
    <w:rsid w:val="00AA6D50"/>
    <w:rsid w:val="00AB00F2"/>
    <w:rsid w:val="00AB5EBB"/>
    <w:rsid w:val="00AB6E0F"/>
    <w:rsid w:val="00AB78F9"/>
    <w:rsid w:val="00AC1990"/>
    <w:rsid w:val="00AC1EA4"/>
    <w:rsid w:val="00AC699B"/>
    <w:rsid w:val="00AD1E1E"/>
    <w:rsid w:val="00AD2AFA"/>
    <w:rsid w:val="00AD674D"/>
    <w:rsid w:val="00AD6B4D"/>
    <w:rsid w:val="00AE0CD3"/>
    <w:rsid w:val="00AE1E58"/>
    <w:rsid w:val="00AE29AF"/>
    <w:rsid w:val="00AE29FA"/>
    <w:rsid w:val="00AE3069"/>
    <w:rsid w:val="00AE3327"/>
    <w:rsid w:val="00AE3880"/>
    <w:rsid w:val="00AE6BBF"/>
    <w:rsid w:val="00AE7787"/>
    <w:rsid w:val="00AF016D"/>
    <w:rsid w:val="00AF01F5"/>
    <w:rsid w:val="00AF54C4"/>
    <w:rsid w:val="00AF69FA"/>
    <w:rsid w:val="00AF700E"/>
    <w:rsid w:val="00AF7AC6"/>
    <w:rsid w:val="00B00477"/>
    <w:rsid w:val="00B00BBD"/>
    <w:rsid w:val="00B04341"/>
    <w:rsid w:val="00B05CED"/>
    <w:rsid w:val="00B0727E"/>
    <w:rsid w:val="00B1021D"/>
    <w:rsid w:val="00B12544"/>
    <w:rsid w:val="00B12CE0"/>
    <w:rsid w:val="00B12F5C"/>
    <w:rsid w:val="00B14693"/>
    <w:rsid w:val="00B16E83"/>
    <w:rsid w:val="00B16F41"/>
    <w:rsid w:val="00B17185"/>
    <w:rsid w:val="00B21113"/>
    <w:rsid w:val="00B2394B"/>
    <w:rsid w:val="00B23F28"/>
    <w:rsid w:val="00B25DDC"/>
    <w:rsid w:val="00B27035"/>
    <w:rsid w:val="00B31E9B"/>
    <w:rsid w:val="00B348E1"/>
    <w:rsid w:val="00B3507B"/>
    <w:rsid w:val="00B36F68"/>
    <w:rsid w:val="00B4131F"/>
    <w:rsid w:val="00B414B6"/>
    <w:rsid w:val="00B42553"/>
    <w:rsid w:val="00B42B35"/>
    <w:rsid w:val="00B4469A"/>
    <w:rsid w:val="00B45AC4"/>
    <w:rsid w:val="00B4765B"/>
    <w:rsid w:val="00B51D43"/>
    <w:rsid w:val="00B5271F"/>
    <w:rsid w:val="00B52CEF"/>
    <w:rsid w:val="00B533BB"/>
    <w:rsid w:val="00B53E58"/>
    <w:rsid w:val="00B540D3"/>
    <w:rsid w:val="00B55470"/>
    <w:rsid w:val="00B557B0"/>
    <w:rsid w:val="00B62721"/>
    <w:rsid w:val="00B63854"/>
    <w:rsid w:val="00B67330"/>
    <w:rsid w:val="00B70172"/>
    <w:rsid w:val="00B70BF3"/>
    <w:rsid w:val="00B73141"/>
    <w:rsid w:val="00B73D9D"/>
    <w:rsid w:val="00B745BD"/>
    <w:rsid w:val="00B7462A"/>
    <w:rsid w:val="00B75D39"/>
    <w:rsid w:val="00B763DB"/>
    <w:rsid w:val="00B80485"/>
    <w:rsid w:val="00B86059"/>
    <w:rsid w:val="00B861BB"/>
    <w:rsid w:val="00B86F0A"/>
    <w:rsid w:val="00B92142"/>
    <w:rsid w:val="00B9346B"/>
    <w:rsid w:val="00B97FF3"/>
    <w:rsid w:val="00BA14CD"/>
    <w:rsid w:val="00BA27CE"/>
    <w:rsid w:val="00BA380F"/>
    <w:rsid w:val="00BA7F60"/>
    <w:rsid w:val="00BB19E7"/>
    <w:rsid w:val="00BB1CA2"/>
    <w:rsid w:val="00BB239B"/>
    <w:rsid w:val="00BB2A92"/>
    <w:rsid w:val="00BB2F68"/>
    <w:rsid w:val="00BC01CA"/>
    <w:rsid w:val="00BC0429"/>
    <w:rsid w:val="00BC127D"/>
    <w:rsid w:val="00BC1793"/>
    <w:rsid w:val="00BC2890"/>
    <w:rsid w:val="00BC441A"/>
    <w:rsid w:val="00BC4C99"/>
    <w:rsid w:val="00BC4EE6"/>
    <w:rsid w:val="00BC71D2"/>
    <w:rsid w:val="00BD0839"/>
    <w:rsid w:val="00BD1635"/>
    <w:rsid w:val="00BD5601"/>
    <w:rsid w:val="00BD5990"/>
    <w:rsid w:val="00BD6B4B"/>
    <w:rsid w:val="00BE0E5D"/>
    <w:rsid w:val="00BE1626"/>
    <w:rsid w:val="00BE167A"/>
    <w:rsid w:val="00BE1B4D"/>
    <w:rsid w:val="00BE73A3"/>
    <w:rsid w:val="00BF0B6F"/>
    <w:rsid w:val="00BF2F2D"/>
    <w:rsid w:val="00BF41CC"/>
    <w:rsid w:val="00BF4B0F"/>
    <w:rsid w:val="00C011F1"/>
    <w:rsid w:val="00C02895"/>
    <w:rsid w:val="00C052F2"/>
    <w:rsid w:val="00C05698"/>
    <w:rsid w:val="00C06AEC"/>
    <w:rsid w:val="00C112DF"/>
    <w:rsid w:val="00C117EC"/>
    <w:rsid w:val="00C13E29"/>
    <w:rsid w:val="00C14454"/>
    <w:rsid w:val="00C14D87"/>
    <w:rsid w:val="00C16461"/>
    <w:rsid w:val="00C17FAB"/>
    <w:rsid w:val="00C2436F"/>
    <w:rsid w:val="00C248A7"/>
    <w:rsid w:val="00C26B7D"/>
    <w:rsid w:val="00C30463"/>
    <w:rsid w:val="00C314E8"/>
    <w:rsid w:val="00C33F2C"/>
    <w:rsid w:val="00C34294"/>
    <w:rsid w:val="00C364F9"/>
    <w:rsid w:val="00C42404"/>
    <w:rsid w:val="00C42E99"/>
    <w:rsid w:val="00C43778"/>
    <w:rsid w:val="00C475CB"/>
    <w:rsid w:val="00C47A79"/>
    <w:rsid w:val="00C55057"/>
    <w:rsid w:val="00C568BD"/>
    <w:rsid w:val="00C57D11"/>
    <w:rsid w:val="00C6012B"/>
    <w:rsid w:val="00C61551"/>
    <w:rsid w:val="00C619AC"/>
    <w:rsid w:val="00C62B18"/>
    <w:rsid w:val="00C7162B"/>
    <w:rsid w:val="00C71944"/>
    <w:rsid w:val="00C725B3"/>
    <w:rsid w:val="00C7372D"/>
    <w:rsid w:val="00C751AD"/>
    <w:rsid w:val="00C75BCE"/>
    <w:rsid w:val="00C763BD"/>
    <w:rsid w:val="00C8118C"/>
    <w:rsid w:val="00C81AAD"/>
    <w:rsid w:val="00C8321C"/>
    <w:rsid w:val="00C84460"/>
    <w:rsid w:val="00C84B5F"/>
    <w:rsid w:val="00C8516D"/>
    <w:rsid w:val="00C85FDB"/>
    <w:rsid w:val="00C87F4E"/>
    <w:rsid w:val="00C924BE"/>
    <w:rsid w:val="00C9296D"/>
    <w:rsid w:val="00C94C12"/>
    <w:rsid w:val="00C95241"/>
    <w:rsid w:val="00C96767"/>
    <w:rsid w:val="00CA1543"/>
    <w:rsid w:val="00CA2497"/>
    <w:rsid w:val="00CA3199"/>
    <w:rsid w:val="00CA547C"/>
    <w:rsid w:val="00CB31BD"/>
    <w:rsid w:val="00CB326D"/>
    <w:rsid w:val="00CB3577"/>
    <w:rsid w:val="00CB4986"/>
    <w:rsid w:val="00CB4DB8"/>
    <w:rsid w:val="00CC0A5C"/>
    <w:rsid w:val="00CC0B16"/>
    <w:rsid w:val="00CC11F2"/>
    <w:rsid w:val="00CD488C"/>
    <w:rsid w:val="00CE0AB3"/>
    <w:rsid w:val="00CE36CE"/>
    <w:rsid w:val="00CE77E6"/>
    <w:rsid w:val="00CF2347"/>
    <w:rsid w:val="00CF2C79"/>
    <w:rsid w:val="00CF4B83"/>
    <w:rsid w:val="00CF5DB1"/>
    <w:rsid w:val="00D008F5"/>
    <w:rsid w:val="00D00DB7"/>
    <w:rsid w:val="00D021FB"/>
    <w:rsid w:val="00D02DB6"/>
    <w:rsid w:val="00D037DC"/>
    <w:rsid w:val="00D073B9"/>
    <w:rsid w:val="00D11652"/>
    <w:rsid w:val="00D1522F"/>
    <w:rsid w:val="00D17C19"/>
    <w:rsid w:val="00D2171C"/>
    <w:rsid w:val="00D2270D"/>
    <w:rsid w:val="00D23BF9"/>
    <w:rsid w:val="00D245C0"/>
    <w:rsid w:val="00D2568C"/>
    <w:rsid w:val="00D26F13"/>
    <w:rsid w:val="00D279AF"/>
    <w:rsid w:val="00D30014"/>
    <w:rsid w:val="00D314EE"/>
    <w:rsid w:val="00D31706"/>
    <w:rsid w:val="00D336F2"/>
    <w:rsid w:val="00D34063"/>
    <w:rsid w:val="00D35697"/>
    <w:rsid w:val="00D35B3F"/>
    <w:rsid w:val="00D36BAB"/>
    <w:rsid w:val="00D410AA"/>
    <w:rsid w:val="00D44219"/>
    <w:rsid w:val="00D44EE2"/>
    <w:rsid w:val="00D44F7A"/>
    <w:rsid w:val="00D51079"/>
    <w:rsid w:val="00D57C0E"/>
    <w:rsid w:val="00D60288"/>
    <w:rsid w:val="00D635EF"/>
    <w:rsid w:val="00D76889"/>
    <w:rsid w:val="00D81F1D"/>
    <w:rsid w:val="00D82F65"/>
    <w:rsid w:val="00D83556"/>
    <w:rsid w:val="00D838A6"/>
    <w:rsid w:val="00D84627"/>
    <w:rsid w:val="00D867CE"/>
    <w:rsid w:val="00D87F64"/>
    <w:rsid w:val="00D90672"/>
    <w:rsid w:val="00D91B91"/>
    <w:rsid w:val="00D91BC1"/>
    <w:rsid w:val="00D9239A"/>
    <w:rsid w:val="00D93E32"/>
    <w:rsid w:val="00D943BF"/>
    <w:rsid w:val="00D9468E"/>
    <w:rsid w:val="00D94A2E"/>
    <w:rsid w:val="00DA055A"/>
    <w:rsid w:val="00DA1144"/>
    <w:rsid w:val="00DA1B30"/>
    <w:rsid w:val="00DA41B4"/>
    <w:rsid w:val="00DA4FB2"/>
    <w:rsid w:val="00DA65A6"/>
    <w:rsid w:val="00DB11F5"/>
    <w:rsid w:val="00DB2AE3"/>
    <w:rsid w:val="00DB483A"/>
    <w:rsid w:val="00DB7ED5"/>
    <w:rsid w:val="00DC0221"/>
    <w:rsid w:val="00DC088C"/>
    <w:rsid w:val="00DC0921"/>
    <w:rsid w:val="00DC1D93"/>
    <w:rsid w:val="00DC3EEB"/>
    <w:rsid w:val="00DC4AFA"/>
    <w:rsid w:val="00DC4C50"/>
    <w:rsid w:val="00DD1D4A"/>
    <w:rsid w:val="00DD2332"/>
    <w:rsid w:val="00DE5290"/>
    <w:rsid w:val="00DF0B11"/>
    <w:rsid w:val="00DF1BBF"/>
    <w:rsid w:val="00DF39A0"/>
    <w:rsid w:val="00DF5845"/>
    <w:rsid w:val="00DF5953"/>
    <w:rsid w:val="00DF70AA"/>
    <w:rsid w:val="00DF7CFA"/>
    <w:rsid w:val="00E06A10"/>
    <w:rsid w:val="00E119E6"/>
    <w:rsid w:val="00E17A00"/>
    <w:rsid w:val="00E2442A"/>
    <w:rsid w:val="00E25EE2"/>
    <w:rsid w:val="00E263A2"/>
    <w:rsid w:val="00E2657C"/>
    <w:rsid w:val="00E276C3"/>
    <w:rsid w:val="00E318F1"/>
    <w:rsid w:val="00E34735"/>
    <w:rsid w:val="00E350F1"/>
    <w:rsid w:val="00E359BF"/>
    <w:rsid w:val="00E40590"/>
    <w:rsid w:val="00E40777"/>
    <w:rsid w:val="00E42F33"/>
    <w:rsid w:val="00E434E3"/>
    <w:rsid w:val="00E43A64"/>
    <w:rsid w:val="00E45EC9"/>
    <w:rsid w:val="00E468C0"/>
    <w:rsid w:val="00E473A5"/>
    <w:rsid w:val="00E51E40"/>
    <w:rsid w:val="00E535D0"/>
    <w:rsid w:val="00E54E1E"/>
    <w:rsid w:val="00E56F30"/>
    <w:rsid w:val="00E66E10"/>
    <w:rsid w:val="00E70815"/>
    <w:rsid w:val="00E71571"/>
    <w:rsid w:val="00E7271F"/>
    <w:rsid w:val="00E743FC"/>
    <w:rsid w:val="00E77D10"/>
    <w:rsid w:val="00E80564"/>
    <w:rsid w:val="00E81784"/>
    <w:rsid w:val="00E82B3A"/>
    <w:rsid w:val="00E855B1"/>
    <w:rsid w:val="00E8593E"/>
    <w:rsid w:val="00E85AAC"/>
    <w:rsid w:val="00E86353"/>
    <w:rsid w:val="00E86D27"/>
    <w:rsid w:val="00E874A9"/>
    <w:rsid w:val="00E965D9"/>
    <w:rsid w:val="00E977DE"/>
    <w:rsid w:val="00EA1345"/>
    <w:rsid w:val="00EA1CA0"/>
    <w:rsid w:val="00EA4217"/>
    <w:rsid w:val="00EA6C0C"/>
    <w:rsid w:val="00EA7DA5"/>
    <w:rsid w:val="00EB3DC8"/>
    <w:rsid w:val="00EC0919"/>
    <w:rsid w:val="00EC2500"/>
    <w:rsid w:val="00EC3D5D"/>
    <w:rsid w:val="00EC6C1F"/>
    <w:rsid w:val="00ED0315"/>
    <w:rsid w:val="00ED0622"/>
    <w:rsid w:val="00ED1044"/>
    <w:rsid w:val="00ED117E"/>
    <w:rsid w:val="00ED2AFA"/>
    <w:rsid w:val="00ED406E"/>
    <w:rsid w:val="00ED6155"/>
    <w:rsid w:val="00ED7067"/>
    <w:rsid w:val="00ED708A"/>
    <w:rsid w:val="00EE0B60"/>
    <w:rsid w:val="00EE14E7"/>
    <w:rsid w:val="00EE2007"/>
    <w:rsid w:val="00EE4E62"/>
    <w:rsid w:val="00EF2E36"/>
    <w:rsid w:val="00EF3FF9"/>
    <w:rsid w:val="00F00797"/>
    <w:rsid w:val="00F03297"/>
    <w:rsid w:val="00F05D7C"/>
    <w:rsid w:val="00F0665D"/>
    <w:rsid w:val="00F13E4E"/>
    <w:rsid w:val="00F14544"/>
    <w:rsid w:val="00F2006C"/>
    <w:rsid w:val="00F233FE"/>
    <w:rsid w:val="00F24359"/>
    <w:rsid w:val="00F2576F"/>
    <w:rsid w:val="00F259D5"/>
    <w:rsid w:val="00F25C22"/>
    <w:rsid w:val="00F3032B"/>
    <w:rsid w:val="00F323EA"/>
    <w:rsid w:val="00F32F63"/>
    <w:rsid w:val="00F352BD"/>
    <w:rsid w:val="00F35421"/>
    <w:rsid w:val="00F35A92"/>
    <w:rsid w:val="00F36225"/>
    <w:rsid w:val="00F36969"/>
    <w:rsid w:val="00F36BA1"/>
    <w:rsid w:val="00F4013C"/>
    <w:rsid w:val="00F40D9F"/>
    <w:rsid w:val="00F40F92"/>
    <w:rsid w:val="00F43078"/>
    <w:rsid w:val="00F45A30"/>
    <w:rsid w:val="00F531EA"/>
    <w:rsid w:val="00F5482E"/>
    <w:rsid w:val="00F579E2"/>
    <w:rsid w:val="00F620C9"/>
    <w:rsid w:val="00F64DE1"/>
    <w:rsid w:val="00F6627F"/>
    <w:rsid w:val="00F73D9B"/>
    <w:rsid w:val="00F74BAB"/>
    <w:rsid w:val="00F762EB"/>
    <w:rsid w:val="00F76F61"/>
    <w:rsid w:val="00F82996"/>
    <w:rsid w:val="00F9311A"/>
    <w:rsid w:val="00F95711"/>
    <w:rsid w:val="00FA2821"/>
    <w:rsid w:val="00FA40A6"/>
    <w:rsid w:val="00FA41F9"/>
    <w:rsid w:val="00FB0AA4"/>
    <w:rsid w:val="00FB0E66"/>
    <w:rsid w:val="00FB1D7A"/>
    <w:rsid w:val="00FB2953"/>
    <w:rsid w:val="00FB3CC3"/>
    <w:rsid w:val="00FB406B"/>
    <w:rsid w:val="00FB6CB3"/>
    <w:rsid w:val="00FC665E"/>
    <w:rsid w:val="00FC696F"/>
    <w:rsid w:val="00FC7B95"/>
    <w:rsid w:val="00FD06D4"/>
    <w:rsid w:val="00FD096A"/>
    <w:rsid w:val="00FD1469"/>
    <w:rsid w:val="00FD22C0"/>
    <w:rsid w:val="00FD3C41"/>
    <w:rsid w:val="00FD4B71"/>
    <w:rsid w:val="00FD4F49"/>
    <w:rsid w:val="00FD5077"/>
    <w:rsid w:val="00FD7381"/>
    <w:rsid w:val="00FD7B28"/>
    <w:rsid w:val="00FE532C"/>
    <w:rsid w:val="00FE6F2D"/>
    <w:rsid w:val="00FE71C0"/>
    <w:rsid w:val="00FF1593"/>
    <w:rsid w:val="00FF2637"/>
    <w:rsid w:val="00FF3324"/>
    <w:rsid w:val="00FF3D73"/>
    <w:rsid w:val="00FF431A"/>
    <w:rsid w:val="00FF583C"/>
    <w:rsid w:val="00FF5D33"/>
    <w:rsid w:val="00FF5E07"/>
    <w:rsid w:val="0333785B"/>
    <w:rsid w:val="2BB83254"/>
    <w:rsid w:val="44E01F69"/>
    <w:rsid w:val="5ADA0342"/>
    <w:rsid w:val="605ADEA8"/>
    <w:rsid w:val="66013D73"/>
    <w:rsid w:val="6FB6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5B3C"/>
  <w15:docId w15:val="{7A87D631-F153-4135-8C4E-14DDBEA7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re">
    <w:name w:val="Title"/>
    <w:basedOn w:val="Normal"/>
    <w:link w:val="Titre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theme="minorBidi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color w:val="000000" w:themeColor="text1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Normalcentr">
    <w:name w:val="Block Text"/>
    <w:aliases w:val="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redulivre">
    <w:name w:val="Book Title"/>
    <w:basedOn w:val="Policepardfau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Accentuation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color w:val="000000" w:themeColor="text1"/>
      <w:szCs w:val="20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Accentuationintense">
    <w:name w:val="Intense Emphasis"/>
    <w:basedOn w:val="Policepardfau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tionintens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epuces">
    <w:name w:val="List Bullet"/>
    <w:basedOn w:val="Normal"/>
    <w:uiPriority w:val="36"/>
    <w:unhideWhenUsed/>
    <w:qFormat/>
    <w:pPr>
      <w:numPr>
        <w:numId w:val="1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qFormat/>
    <w:pPr>
      <w:numPr>
        <w:numId w:val="3"/>
      </w:numPr>
      <w:spacing w:after="0"/>
    </w:pPr>
  </w:style>
  <w:style w:type="paragraph" w:styleId="Listepuces3">
    <w:name w:val="List Bullet 3"/>
    <w:basedOn w:val="Normal"/>
    <w:uiPriority w:val="36"/>
    <w:unhideWhenUsed/>
    <w:qFormat/>
    <w:pPr>
      <w:numPr>
        <w:numId w:val="5"/>
      </w:numPr>
      <w:spacing w:after="0"/>
    </w:pPr>
  </w:style>
  <w:style w:type="paragraph" w:styleId="Listepuces4">
    <w:name w:val="List Bullet 4"/>
    <w:basedOn w:val="Normal"/>
    <w:uiPriority w:val="36"/>
    <w:unhideWhenUsed/>
    <w:qFormat/>
    <w:pPr>
      <w:numPr>
        <w:numId w:val="7"/>
      </w:numPr>
      <w:spacing w:after="0"/>
    </w:pPr>
  </w:style>
  <w:style w:type="paragraph" w:styleId="Listepuces5">
    <w:name w:val="List Bullet 5"/>
    <w:basedOn w:val="Normal"/>
    <w:uiPriority w:val="36"/>
    <w:unhideWhenUsed/>
    <w:qFormat/>
    <w:pPr>
      <w:numPr>
        <w:numId w:val="9"/>
      </w:num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color w:val="808080" w:themeColor="background1" w:themeShade="80"/>
      <w:sz w:val="24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lev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Accentuationlgre">
    <w:name w:val="Subtle Emphasis"/>
    <w:basedOn w:val="Policepardfau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frencelgre">
    <w:name w:val="Subtle Reference"/>
    <w:basedOn w:val="Policepardfau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DC0221"/>
    <w:pPr>
      <w:tabs>
        <w:tab w:val="right" w:leader="dot" w:pos="8630"/>
      </w:tabs>
      <w:spacing w:after="40" w:line="240" w:lineRule="auto"/>
    </w:pPr>
    <w:rPr>
      <w:rFonts w:ascii="Arial" w:hAnsi="Arial" w:cs="Arial"/>
      <w:smallCaps/>
      <w:noProof/>
      <w:color w:val="9B2D1F" w:themeColor="accent2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M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B7ED5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  <w:szCs w:val="32"/>
    </w:rPr>
  </w:style>
  <w:style w:type="character" w:customStyle="1" w:styleId="normaltextrun">
    <w:name w:val="normaltextrun"/>
    <w:basedOn w:val="Policepardfaut"/>
    <w:rsid w:val="00A243D8"/>
  </w:style>
  <w:style w:type="character" w:customStyle="1" w:styleId="eop">
    <w:name w:val="eop"/>
    <w:basedOn w:val="Policepardfaut"/>
    <w:rsid w:val="00A243D8"/>
  </w:style>
  <w:style w:type="paragraph" w:customStyle="1" w:styleId="paragraph">
    <w:name w:val="paragraph"/>
    <w:basedOn w:val="Normal"/>
    <w:rsid w:val="0020597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B533BB"/>
    <w:rPr>
      <w:color w:val="CC9900" w:themeColor="hyperlink"/>
      <w:u w:val="single"/>
    </w:rPr>
  </w:style>
  <w:style w:type="paragraph" w:customStyle="1" w:styleId="msonormal0">
    <w:name w:val="msonormal"/>
    <w:basedOn w:val="Normal"/>
    <w:rsid w:val="00E855B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B239B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C3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C3D5D"/>
    <w:rPr>
      <w:rFonts w:ascii="Courier New" w:eastAsia="Times New Roman" w:hAnsi="Courier New" w:cs="Courier New"/>
      <w:sz w:val="20"/>
      <w:szCs w:val="20"/>
    </w:rPr>
  </w:style>
  <w:style w:type="paragraph" w:customStyle="1" w:styleId="selectable-text">
    <w:name w:val="selectable-text"/>
    <w:basedOn w:val="Normal"/>
    <w:rsid w:val="00F9571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selectable-text1">
    <w:name w:val="selectable-text1"/>
    <w:basedOn w:val="Policepardfaut"/>
    <w:rsid w:val="00F95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0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4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3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4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6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0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5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8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7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l\AppData\Roaming\Microsoft\Templates\Rapport%20(Th&#232;me%20Capit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8D630D76C4407C9AF1EBC3418DC4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7F3574-AAE4-4113-A768-3ADB21A7D69E}"/>
      </w:docPartPr>
      <w:docPartBody>
        <w:p w:rsidR="001C79AB" w:rsidRDefault="00FD22C0">
          <w:pPr>
            <w:pStyle w:val="E98D630D76C4407C9AF1EBC3418DC4DF"/>
          </w:pPr>
          <w:r>
            <w:rPr>
              <w:lang w:val="fr-FR"/>
            </w:rPr>
            <w:t>[Titre du document]</w:t>
          </w:r>
        </w:p>
      </w:docPartBody>
    </w:docPart>
    <w:docPart>
      <w:docPartPr>
        <w:name w:val="04357E1236804CD28C219EE32114E0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D8E905-DF79-4E04-8104-618E8FADDBD1}"/>
      </w:docPartPr>
      <w:docPartBody>
        <w:p w:rsidR="001C79AB" w:rsidRDefault="00FD22C0">
          <w:pPr>
            <w:pStyle w:val="04357E1236804CD28C219EE32114E06A"/>
          </w:pPr>
          <w:r>
            <w:rPr>
              <w:lang w:val="fr-FR"/>
            </w:rPr>
            <w:t>[Sous-titre du document]</w:t>
          </w:r>
        </w:p>
      </w:docPartBody>
    </w:docPart>
    <w:docPart>
      <w:docPartPr>
        <w:name w:val="ADE6A4CAD71B4C499377CA6E1CEF5D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68B7A6-8622-4EC8-9E87-B5FCF6BC32EA}"/>
      </w:docPartPr>
      <w:docPartBody>
        <w:p w:rsidR="001C79AB" w:rsidRDefault="00FD22C0">
          <w:pPr>
            <w:pStyle w:val="ADE6A4CAD71B4C499377CA6E1CEF5D07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fr-FR"/>
            </w:rPr>
            <w:t>[Titre du document]</w:t>
          </w:r>
        </w:p>
      </w:docPartBody>
    </w:docPart>
    <w:docPart>
      <w:docPartPr>
        <w:name w:val="485C2A3CD544433792FDD2BF7C1AF0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3A2287-EB9C-45A3-8EA5-879658DDA2BC}"/>
      </w:docPartPr>
      <w:docPartBody>
        <w:p w:rsidR="001C79AB" w:rsidRDefault="00FD22C0">
          <w:pPr>
            <w:pStyle w:val="485C2A3CD544433792FDD2BF7C1AF0E7"/>
          </w:pPr>
          <w:r>
            <w:rPr>
              <w:sz w:val="36"/>
              <w:szCs w:val="36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26"/>
    <w:rsid w:val="001C79AB"/>
    <w:rsid w:val="004149F8"/>
    <w:rsid w:val="007256CE"/>
    <w:rsid w:val="00A16748"/>
    <w:rsid w:val="00A5193C"/>
    <w:rsid w:val="00DF5413"/>
    <w:rsid w:val="00E475AE"/>
    <w:rsid w:val="00E55C26"/>
    <w:rsid w:val="00FD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98D630D76C4407C9AF1EBC3418DC4DF">
    <w:name w:val="E98D630D76C4407C9AF1EBC3418DC4DF"/>
  </w:style>
  <w:style w:type="paragraph" w:customStyle="1" w:styleId="04357E1236804CD28C219EE32114E06A">
    <w:name w:val="04357E1236804CD28C219EE32114E06A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DE6A4CAD71B4C499377CA6E1CEF5D07">
    <w:name w:val="ADE6A4CAD71B4C499377CA6E1CEF5D07"/>
  </w:style>
  <w:style w:type="paragraph" w:customStyle="1" w:styleId="485C2A3CD544433792FDD2BF7C1AF0E7">
    <w:name w:val="485C2A3CD544433792FDD2BF7C1AF0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2023-01-03T00:00:00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73CBEC064834394C3D184F24C871F" ma:contentTypeVersion="4" ma:contentTypeDescription="Crée un document." ma:contentTypeScope="" ma:versionID="ee87b5cb96767ebc4e3fbee5575f512a">
  <xsd:schema xmlns:xsd="http://www.w3.org/2001/XMLSchema" xmlns:xs="http://www.w3.org/2001/XMLSchema" xmlns:p="http://schemas.microsoft.com/office/2006/metadata/properties" xmlns:ns2="be82b72a-1dd4-4233-bba4-8dd0f9677e4d" targetNamespace="http://schemas.microsoft.com/office/2006/metadata/properties" ma:root="true" ma:fieldsID="db9696d4e949db9780711a0b13a5963b" ns2:_="">
    <xsd:import namespace="be82b72a-1dd4-4233-bba4-8dd0f9677e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2b72a-1dd4-4233-bba4-8dd0f9677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164FAF-76BD-46D2-9CB1-BBBFC8D9CF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5B5100-7519-4D04-B4E3-9A8E36AC9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2b72a-1dd4-4233-bba4-8dd0f9677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F760EB-4465-4C80-8382-32B8A6A3D65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5909609-21DC-4E94-B790-745E429D09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Capital)</Template>
  <TotalTime>0</TotalTime>
  <Pages>10</Pages>
  <Words>1267</Words>
  <Characters>6972</Characters>
  <Application>Microsoft Office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final</vt:lpstr>
      <vt:lpstr/>
    </vt:vector>
  </TitlesOfParts>
  <Company>GAYAP CYRILLE, Voufo CHRIST</Company>
  <LinksUpToDate>false</LinksUpToDate>
  <CharactersWithSpaces>8223</CharactersWithSpaces>
  <SharedDoc>false</SharedDoc>
  <HLinks>
    <vt:vector size="264" baseType="variant"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_Toc104042536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_Toc104042535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_Toc104042532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_Toc104042529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_Toc104042526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_Toc104042523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_Toc104042522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_Toc104042521</vt:lpwstr>
      </vt:variant>
      <vt:variant>
        <vt:i4>1310772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_Toc104042518</vt:lpwstr>
      </vt:variant>
      <vt:variant>
        <vt:i4>1310772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_Toc104042515</vt:lpwstr>
      </vt:variant>
      <vt:variant>
        <vt:i4>1310772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_Toc104042512</vt:lpwstr>
      </vt:variant>
      <vt:variant>
        <vt:i4>1376308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_Toc104042509</vt:lpwstr>
      </vt:variant>
      <vt:variant>
        <vt:i4>1376308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_Toc104042508</vt:lpwstr>
      </vt:variant>
      <vt:variant>
        <vt:i4>1376308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_Toc104042507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_Toc104042506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_Toc104042505</vt:lpwstr>
      </vt:variant>
      <vt:variant>
        <vt:i4>1376308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_Toc104042504</vt:lpwstr>
      </vt:variant>
      <vt:variant>
        <vt:i4>1376308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_Toc104042503</vt:lpwstr>
      </vt:variant>
      <vt:variant>
        <vt:i4>1376308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_Toc104042502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_Toc104042501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_Toc104042500</vt:lpwstr>
      </vt:variant>
      <vt:variant>
        <vt:i4>1835061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_Toc104042499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_Toc104042498</vt:lpwstr>
      </vt:variant>
      <vt:variant>
        <vt:i4>1835061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_Toc104042497</vt:lpwstr>
      </vt:variant>
      <vt:variant>
        <vt:i4>1835061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_Toc104042496</vt:lpwstr>
      </vt:variant>
      <vt:variant>
        <vt:i4>1835061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_Toc104042495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_Toc104042494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_Toc104042493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_Toc104042492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_Toc104042491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_Toc104042490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_Toc104042489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_Toc104042488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_Toc104042487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_Toc104042486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_Toc104042485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_Toc104042484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_Toc104042482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_Toc104042481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_Toc104042480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_Toc104042479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_Toc104042478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_Toc104042477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_Toc104042476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final</dc:title>
  <dc:subject>Industrie 4.0 &amp; Systèmes embarqués II</dc:subject>
  <dc:creator>Denilson Dias</dc:creator>
  <cp:keywords/>
  <dc:description/>
  <cp:lastModifiedBy>VOUFO PAKA Christ Barryl</cp:lastModifiedBy>
  <cp:revision>2</cp:revision>
  <cp:lastPrinted>2022-05-22T19:06:00Z</cp:lastPrinted>
  <dcterms:created xsi:type="dcterms:W3CDTF">2023-01-05T20:36:00Z</dcterms:created>
  <dcterms:modified xsi:type="dcterms:W3CDTF">2023-01-05T20:36:00Z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0x0101008E173CBEC064834394C3D184F24C871F</vt:lpwstr>
  </property>
  <property fmtid="{D5CDD505-2E9C-101B-9397-08002B2CF9AE}" pid="3" name="APTrustLevel">
    <vt:r8>1</vt:r8>
  </property>
</Properties>
</file>